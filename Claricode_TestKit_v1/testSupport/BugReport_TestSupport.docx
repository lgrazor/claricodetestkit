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0D" w:rsidRPr="00A6240D" w:rsidRDefault="00B352BC" w:rsidP="007E31EC">
      <w:pPr>
        <w:pStyle w:val="Heading1"/>
        <w:numPr>
          <w:ilvl w:val="0"/>
          <w:numId w:val="0"/>
        </w:numPr>
        <w:ind w:left="630" w:hanging="360"/>
        <w:rPr>
          <w:lang w:bidi="ar-SA"/>
        </w:rPr>
      </w:pPr>
      <w:r>
        <w:rPr>
          <w:lang w:bidi="ar-SA"/>
        </w:rPr>
        <w:t>CLARICODE</w:t>
      </w:r>
      <w:r w:rsidR="006A4778">
        <w:rPr>
          <w:lang w:bidi="ar-SA"/>
        </w:rPr>
        <w:t xml:space="preserve"> Bug report</w:t>
      </w:r>
    </w:p>
    <w:p w:rsidR="00A6240D" w:rsidRPr="00A6240D" w:rsidRDefault="006A4778" w:rsidP="002466D5">
      <w:pPr>
        <w:pStyle w:val="Heading2"/>
        <w:rPr>
          <w:lang w:bidi="ar-SA"/>
        </w:rPr>
      </w:pPr>
      <w:r>
        <w:rPr>
          <w:lang w:bidi="ar-SA"/>
        </w:rPr>
        <w:t>Client Info</w:t>
      </w:r>
    </w:p>
    <w:tbl>
      <w:tblPr>
        <w:tblStyle w:val="StatusReportTable"/>
        <w:tblW w:w="4830" w:type="pct"/>
        <w:tblInd w:w="378" w:type="dxa"/>
        <w:tblLook w:val="04A0" w:firstRow="1" w:lastRow="0" w:firstColumn="1" w:lastColumn="0" w:noHBand="0" w:noVBand="1"/>
      </w:tblPr>
      <w:tblGrid>
        <w:gridCol w:w="2192"/>
        <w:gridCol w:w="2590"/>
        <w:gridCol w:w="2836"/>
        <w:gridCol w:w="2902"/>
      </w:tblGrid>
      <w:tr w:rsidR="00B20638" w:rsidRPr="00A6240D" w:rsidTr="00B20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2233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B20638" w:rsidRPr="00761B8D" w:rsidRDefault="00B20638" w:rsidP="00A6240D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Report Date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20638" w:rsidRPr="00761B8D" w:rsidRDefault="00CD6480" w:rsidP="00A6240D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Project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B20638" w:rsidRPr="00761B8D" w:rsidRDefault="00CD6480" w:rsidP="00A6240D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Project MAnager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B20638" w:rsidRPr="00761B8D" w:rsidRDefault="00B20638" w:rsidP="00A6240D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Prepared By</w:t>
            </w:r>
          </w:p>
        </w:tc>
      </w:tr>
      <w:tr w:rsidR="00B20638" w:rsidRPr="00A6240D" w:rsidTr="00B20638">
        <w:trPr>
          <w:trHeight w:val="249"/>
        </w:trPr>
        <w:sdt>
          <w:sdtPr>
            <w:rPr>
              <w:rFonts w:eastAsia="Cambria"/>
              <w:kern w:val="20"/>
              <w:sz w:val="20"/>
              <w:highlight w:val="yellow"/>
              <w:lang w:bidi="ar-SA"/>
            </w:rPr>
            <w:id w:val="1279524753"/>
            <w:date w:fullDate="2017-10-1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33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  <w:hideMark/>
              </w:tcPr>
              <w:p w:rsidR="00B20638" w:rsidRPr="00A6240D" w:rsidRDefault="006A4778" w:rsidP="006A4778">
                <w:pPr>
                  <w:spacing w:after="40"/>
                  <w:ind w:left="0"/>
                  <w:rPr>
                    <w:rFonts w:eastAsia="Cambria"/>
                    <w:kern w:val="20"/>
                    <w:sz w:val="20"/>
                    <w:lang w:bidi="ar-SA"/>
                  </w:rPr>
                </w:pPr>
                <w:r>
                  <w:rPr>
                    <w:rFonts w:eastAsia="Cambria"/>
                    <w:kern w:val="20"/>
                    <w:sz w:val="20"/>
                    <w:highlight w:val="yellow"/>
                    <w:lang w:bidi="ar-SA"/>
                  </w:rPr>
                  <w:t>October 12, 2017</w:t>
                </w:r>
              </w:p>
            </w:tc>
          </w:sdtContent>
        </w:sdt>
        <w:tc>
          <w:tcPr>
            <w:tcW w:w="264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B20638" w:rsidRPr="00A6240D" w:rsidRDefault="006A4778" w:rsidP="006A477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6A4778">
              <w:rPr>
                <w:rFonts w:eastAsia="Cambria"/>
                <w:kern w:val="20"/>
                <w:sz w:val="20"/>
                <w:highlight w:val="yellow"/>
                <w:lang w:bidi="ar-SA"/>
              </w:rPr>
              <w:t>VANILLA TEST CLINIC</w:t>
            </w:r>
          </w:p>
        </w:tc>
        <w:tc>
          <w:tcPr>
            <w:tcW w:w="289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B20638" w:rsidRPr="00A6240D" w:rsidRDefault="00CD6480" w:rsidP="00CD6480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>
              <w:rPr>
                <w:rFonts w:eastAsia="Cambria"/>
                <w:kern w:val="20"/>
                <w:sz w:val="20"/>
                <w:highlight w:val="yellow"/>
                <w:lang w:bidi="ar-SA"/>
              </w:rPr>
              <w:t>FIRST LAST / EMAIL</w:t>
            </w:r>
          </w:p>
        </w:tc>
        <w:tc>
          <w:tcPr>
            <w:tcW w:w="295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B20638" w:rsidRPr="00A6240D" w:rsidRDefault="006A4778" w:rsidP="006A477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6A4778">
              <w:rPr>
                <w:rFonts w:eastAsia="Cambria"/>
                <w:kern w:val="20"/>
                <w:sz w:val="20"/>
                <w:highlight w:val="yellow"/>
                <w:lang w:bidi="ar-SA"/>
              </w:rPr>
              <w:t>FIRST LAST</w:t>
            </w:r>
          </w:p>
        </w:tc>
      </w:tr>
      <w:tr w:rsidR="00B20638" w:rsidRPr="00A6240D" w:rsidTr="00B20638">
        <w:trPr>
          <w:trHeight w:val="249"/>
        </w:trPr>
        <w:tc>
          <w:tcPr>
            <w:tcW w:w="2233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B20638" w:rsidRPr="00A6240D" w:rsidRDefault="00B20638" w:rsidP="00B2063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tc>
          <w:tcPr>
            <w:tcW w:w="2643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B20638" w:rsidRPr="00A6240D" w:rsidRDefault="00B20638" w:rsidP="00B2063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tc>
          <w:tcPr>
            <w:tcW w:w="2893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B20638" w:rsidRPr="00A6240D" w:rsidRDefault="00B20638" w:rsidP="00B2063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tc>
          <w:tcPr>
            <w:tcW w:w="2959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B20638" w:rsidRPr="00A6240D" w:rsidRDefault="00B20638" w:rsidP="00B2063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</w:tbl>
    <w:p w:rsidR="00A6240D" w:rsidRDefault="006A4778" w:rsidP="002466D5">
      <w:pPr>
        <w:pStyle w:val="Heading2"/>
        <w:rPr>
          <w:lang w:bidi="ar-SA"/>
        </w:rPr>
      </w:pPr>
      <w:r>
        <w:rPr>
          <w:lang w:bidi="ar-SA"/>
        </w:rPr>
        <w:t>LOCATION</w:t>
      </w:r>
    </w:p>
    <w:tbl>
      <w:tblPr>
        <w:tblStyle w:val="StatusReportTable"/>
        <w:tblW w:w="4830" w:type="pct"/>
        <w:tblInd w:w="378" w:type="dxa"/>
        <w:tblLook w:val="04A0" w:firstRow="1" w:lastRow="0" w:firstColumn="1" w:lastColumn="0" w:noHBand="0" w:noVBand="1"/>
      </w:tblPr>
      <w:tblGrid>
        <w:gridCol w:w="2209"/>
        <w:gridCol w:w="2598"/>
        <w:gridCol w:w="2825"/>
        <w:gridCol w:w="2888"/>
      </w:tblGrid>
      <w:tr w:rsidR="006A4778" w:rsidRPr="00A6240D" w:rsidTr="00955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2233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6A4778" w:rsidRPr="00761B8D" w:rsidRDefault="00CD6480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ENVIRONMENT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6A4778" w:rsidRPr="00761B8D" w:rsidRDefault="006A4778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APPLICATION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6A4778" w:rsidRPr="00761B8D" w:rsidRDefault="006A4778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PAGE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6A4778" w:rsidRPr="00761B8D" w:rsidRDefault="006A4778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MODULE</w:t>
            </w:r>
          </w:p>
        </w:tc>
      </w:tr>
      <w:tr w:rsidR="006A4778" w:rsidRPr="00A6240D" w:rsidTr="00955FC9">
        <w:trPr>
          <w:trHeight w:val="249"/>
        </w:trPr>
        <w:tc>
          <w:tcPr>
            <w:tcW w:w="223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6A4778" w:rsidRPr="00A6240D" w:rsidRDefault="006A4778" w:rsidP="006A477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6A4778">
              <w:rPr>
                <w:rFonts w:eastAsia="Cambria"/>
                <w:kern w:val="20"/>
                <w:sz w:val="20"/>
                <w:highlight w:val="yellow"/>
                <w:lang w:bidi="ar-SA"/>
              </w:rPr>
              <w:t>PRODUCTION</w:t>
            </w:r>
          </w:p>
        </w:tc>
        <w:tc>
          <w:tcPr>
            <w:tcW w:w="264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6A4778" w:rsidRPr="00A6240D" w:rsidRDefault="006A4778" w:rsidP="006A477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6A4778">
              <w:rPr>
                <w:rFonts w:eastAsia="Cambria"/>
                <w:kern w:val="20"/>
                <w:sz w:val="20"/>
                <w:highlight w:val="yellow"/>
                <w:lang w:bidi="ar-SA"/>
              </w:rPr>
              <w:t>ADMIN CONSOLE</w:t>
            </w:r>
          </w:p>
        </w:tc>
        <w:tc>
          <w:tcPr>
            <w:tcW w:w="289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6A4778" w:rsidRPr="00A6240D" w:rsidRDefault="006A4778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6A4778">
              <w:rPr>
                <w:rFonts w:eastAsia="Cambria"/>
                <w:kern w:val="20"/>
                <w:sz w:val="20"/>
                <w:highlight w:val="yellow"/>
                <w:lang w:bidi="ar-SA"/>
              </w:rPr>
              <w:t>EDIT CLINICIAN PAGE</w:t>
            </w:r>
          </w:p>
        </w:tc>
        <w:tc>
          <w:tcPr>
            <w:tcW w:w="295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6A4778" w:rsidRPr="00A6240D" w:rsidRDefault="006A4778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6A4778">
              <w:rPr>
                <w:rFonts w:eastAsia="Cambria"/>
                <w:kern w:val="20"/>
                <w:sz w:val="20"/>
                <w:highlight w:val="yellow"/>
                <w:lang w:bidi="ar-SA"/>
              </w:rPr>
              <w:t>CLINICIAN INFO FORM</w:t>
            </w:r>
          </w:p>
        </w:tc>
      </w:tr>
    </w:tbl>
    <w:p w:rsidR="006A4778" w:rsidRPr="006A4778" w:rsidRDefault="006A4778" w:rsidP="006A4778">
      <w:pPr>
        <w:rPr>
          <w:lang w:bidi="ar-SA"/>
        </w:rPr>
      </w:pPr>
    </w:p>
    <w:p w:rsidR="00A6240D" w:rsidRDefault="002466D5" w:rsidP="002466D5">
      <w:pPr>
        <w:pStyle w:val="Heading2"/>
        <w:rPr>
          <w:lang w:bidi="ar-SA"/>
        </w:rPr>
      </w:pPr>
      <w:r>
        <w:rPr>
          <w:lang w:bidi="ar-SA"/>
        </w:rPr>
        <w:t>BRIEF DESCRIPTION OF ISSUE</w:t>
      </w:r>
    </w:p>
    <w:p w:rsidR="009E7B15" w:rsidRDefault="009E7B15" w:rsidP="009E7B15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When I try to add a Clinician, I am getting a “System Error”.</w:t>
      </w:r>
    </w:p>
    <w:p w:rsidR="009E7B15" w:rsidRPr="009E7B15" w:rsidRDefault="009E7B15" w:rsidP="009E7B15">
      <w:pPr>
        <w:spacing w:before="40" w:after="40"/>
        <w:ind w:left="0" w:right="9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</w:p>
    <w:p w:rsidR="002466D5" w:rsidRPr="002466D5" w:rsidRDefault="002466D5" w:rsidP="009E7B15">
      <w:pPr>
        <w:pStyle w:val="Heading2"/>
        <w:numPr>
          <w:ilvl w:val="0"/>
          <w:numId w:val="0"/>
        </w:numPr>
        <w:ind w:left="270"/>
        <w:rPr>
          <w:lang w:bidi="ar-SA"/>
        </w:rPr>
      </w:pPr>
      <w:r>
        <w:rPr>
          <w:lang w:bidi="ar-SA"/>
        </w:rPr>
        <w:t xml:space="preserve"> STEPS TO REPRODUCE</w:t>
      </w:r>
    </w:p>
    <w:p w:rsidR="009E7B15" w:rsidRDefault="009E7B15" w:rsidP="009E7B15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 xml:space="preserve">1 Log into Admin Console as </w:t>
      </w:r>
      <w:hyperlink r:id="rId8" w:history="1">
        <w:r w:rsidRPr="001A2FC5">
          <w:rPr>
            <w:rStyle w:val="Hyperlink"/>
            <w:rFonts w:ascii="Cambria" w:eastAsia="Cambria" w:hAnsi="Cambria" w:cs="Times New Roman"/>
            <w:kern w:val="20"/>
            <w:sz w:val="20"/>
            <w:highlight w:val="yellow"/>
            <w:lang w:bidi="ar-SA"/>
          </w:rPr>
          <w:t>admin@claricode.com</w:t>
        </w:r>
      </w:hyperlink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 xml:space="preserve"> / Password1</w:t>
      </w:r>
      <w:r w:rsidR="00B676EE"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 xml:space="preserve"> (</w:t>
      </w:r>
      <w:proofErr w:type="spellStart"/>
      <w:r w:rsidR="00B676EE"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UserId</w:t>
      </w:r>
      <w:proofErr w:type="spellEnd"/>
      <w:r w:rsidR="00B676EE"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 xml:space="preserve"> 1)</w:t>
      </w:r>
    </w:p>
    <w:p w:rsidR="009E7B15" w:rsidRDefault="009E7B15" w:rsidP="009E7B15">
      <w:pPr>
        <w:spacing w:before="40" w:after="40"/>
        <w:ind w:left="540" w:right="90" w:hanging="36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2 Go to Vanilla Test Clinic (</w:t>
      </w:r>
      <w:proofErr w:type="spellStart"/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ClinicId</w:t>
      </w:r>
      <w:proofErr w:type="spellEnd"/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 xml:space="preserve"> 1)</w:t>
      </w:r>
    </w:p>
    <w:p w:rsidR="009E7B15" w:rsidRDefault="009E7B15" w:rsidP="009E7B15">
      <w:pPr>
        <w:spacing w:before="40" w:after="40"/>
        <w:ind w:left="540" w:right="90" w:hanging="36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3 Click Add Clinician</w:t>
      </w:r>
    </w:p>
    <w:p w:rsidR="009E7B15" w:rsidRDefault="009E7B15" w:rsidP="009E7B15">
      <w:pPr>
        <w:spacing w:before="40" w:after="40"/>
        <w:ind w:left="540" w:right="90" w:hanging="36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 xml:space="preserve">4 Fill out form using Steve </w:t>
      </w:r>
      <w:proofErr w:type="spellStart"/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Schneeberger</w:t>
      </w:r>
      <w:proofErr w:type="spellEnd"/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 xml:space="preserve"> info</w:t>
      </w:r>
    </w:p>
    <w:p w:rsidR="009E7B15" w:rsidRPr="009E7B15" w:rsidRDefault="009E7B15" w:rsidP="009E7B15">
      <w:pPr>
        <w:spacing w:before="40" w:after="40"/>
        <w:ind w:left="540" w:right="90" w:hanging="36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5 Click Save &amp; Back</w:t>
      </w:r>
    </w:p>
    <w:p w:rsidR="009E7B15" w:rsidRDefault="009E7B15" w:rsidP="009E7B15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</w:p>
    <w:p w:rsidR="00A6240D" w:rsidRPr="00A6240D" w:rsidRDefault="009E7B15" w:rsidP="002466D5">
      <w:pPr>
        <w:pStyle w:val="Heading2"/>
        <w:rPr>
          <w:lang w:bidi="ar-SA"/>
        </w:rPr>
      </w:pPr>
      <w:r>
        <w:rPr>
          <w:lang w:bidi="ar-SA"/>
        </w:rPr>
        <w:t>ADDITIONAL INFO</w:t>
      </w:r>
    </w:p>
    <w:tbl>
      <w:tblPr>
        <w:tblStyle w:val="StatusReportTable"/>
        <w:tblW w:w="4830" w:type="pct"/>
        <w:tblInd w:w="378" w:type="dxa"/>
        <w:tblLook w:val="04A0" w:firstRow="1" w:lastRow="0" w:firstColumn="1" w:lastColumn="0" w:noHBand="0" w:noVBand="1"/>
      </w:tblPr>
      <w:tblGrid>
        <w:gridCol w:w="2194"/>
        <w:gridCol w:w="2592"/>
        <w:gridCol w:w="2826"/>
        <w:gridCol w:w="2908"/>
      </w:tblGrid>
      <w:tr w:rsidR="00761B8D" w:rsidRPr="00A6240D" w:rsidTr="00CD6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2194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9E7B15" w:rsidRPr="00761B8D" w:rsidRDefault="009E7B15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Browser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9E7B15" w:rsidRPr="00761B8D" w:rsidRDefault="00B676EE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DEVICE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9E7B15" w:rsidRPr="00761B8D" w:rsidRDefault="00B676EE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API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9E7B15" w:rsidRPr="00761B8D" w:rsidRDefault="009E7B15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</w:p>
        </w:tc>
      </w:tr>
      <w:tr w:rsidR="00761B8D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9E7B15" w:rsidRPr="00A6240D" w:rsidRDefault="009E7B15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9E7B15">
              <w:rPr>
                <w:rFonts w:eastAsia="Cambria"/>
                <w:kern w:val="20"/>
                <w:sz w:val="20"/>
                <w:highlight w:val="yellow"/>
                <w:lang w:bidi="ar-SA"/>
              </w:rPr>
              <w:t>IE 11</w:t>
            </w: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9E7B15" w:rsidRPr="00A6240D" w:rsidRDefault="00B676EE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B676EE">
              <w:rPr>
                <w:rFonts w:eastAsia="Cambria"/>
                <w:kern w:val="20"/>
                <w:sz w:val="20"/>
                <w:highlight w:val="yellow"/>
                <w:lang w:bidi="ar-SA"/>
              </w:rPr>
              <w:t>DESKTOP</w:t>
            </w: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9E7B15" w:rsidRPr="00A6240D" w:rsidRDefault="00B676EE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B676EE">
              <w:rPr>
                <w:rFonts w:eastAsia="Cambria"/>
                <w:kern w:val="20"/>
                <w:sz w:val="20"/>
                <w:highlight w:val="yellow"/>
                <w:lang w:bidi="ar-SA"/>
              </w:rPr>
              <w:t>N/A</w:t>
            </w: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9E7B15" w:rsidRPr="00A6240D" w:rsidRDefault="009E7B15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9E7B15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A6240D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761B8D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highlight w:val="yellow"/>
                <w:lang w:bidi="ar-SA"/>
              </w:rPr>
            </w:pPr>
            <w:r>
              <w:rPr>
                <w:rFonts w:eastAsia="Cambria"/>
                <w:b/>
                <w:kern w:val="20"/>
                <w:sz w:val="20"/>
                <w:lang w:bidi="ar-SA"/>
              </w:rPr>
              <w:t xml:space="preserve">DATABASE </w:t>
            </w:r>
            <w:r w:rsidRPr="00761B8D">
              <w:rPr>
                <w:rFonts w:eastAsia="Cambria"/>
                <w:b/>
                <w:kern w:val="20"/>
                <w:sz w:val="20"/>
                <w:lang w:bidi="ar-SA"/>
              </w:rPr>
              <w:t xml:space="preserve"> ID</w:t>
            </w:r>
            <w:r>
              <w:rPr>
                <w:rFonts w:eastAsia="Cambria"/>
                <w:b/>
                <w:kern w:val="20"/>
                <w:sz w:val="20"/>
                <w:lang w:bidi="ar-SA"/>
              </w:rPr>
              <w:t>S</w:t>
            </w: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D07777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05329C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05329C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761B8D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761B8D">
              <w:rPr>
                <w:rFonts w:eastAsia="Cambria"/>
                <w:kern w:val="20"/>
                <w:sz w:val="20"/>
                <w:highlight w:val="yellow"/>
                <w:lang w:bidi="ar-SA"/>
              </w:rPr>
              <w:t>N/A</w:t>
            </w: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FC6AB4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761B8D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A6240D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761B8D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A6240D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bookmarkStart w:id="0" w:name="_GoBack"/>
        <w:bookmarkEnd w:id="0"/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lang w:bidi="ar-SA"/>
              </w:rPr>
            </w:pPr>
          </w:p>
          <w:p w:rsidR="00CD6480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A6240D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</w:tbl>
    <w:p w:rsidR="00A6240D" w:rsidRPr="00A6240D" w:rsidRDefault="009E7B15" w:rsidP="002466D5">
      <w:pPr>
        <w:pStyle w:val="Heading2"/>
        <w:rPr>
          <w:lang w:bidi="ar-SA"/>
        </w:rPr>
      </w:pPr>
      <w:r>
        <w:rPr>
          <w:lang w:bidi="ar-SA"/>
        </w:rPr>
        <w:t>ADDITIONAL NOTES</w:t>
      </w:r>
    </w:p>
    <w:p w:rsidR="00A6240D" w:rsidRDefault="009E7B15" w:rsidP="00717C4F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Client need</w:t>
      </w:r>
      <w:r w:rsidR="00560EFE"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s</w:t>
      </w:r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 xml:space="preserve"> this </w:t>
      </w:r>
      <w:r w:rsidRPr="00B676EE"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 xml:space="preserve">done by </w:t>
      </w:r>
      <w:r w:rsidR="00B676EE" w:rsidRPr="00B676EE"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today! Was not able to reproduce in staging.</w:t>
      </w:r>
    </w:p>
    <w:p w:rsidR="00B676EE" w:rsidRDefault="00B676EE" w:rsidP="00717C4F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</w:p>
    <w:p w:rsidR="00B676EE" w:rsidRDefault="00B676EE" w:rsidP="00717C4F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</w:p>
    <w:p w:rsidR="00B676EE" w:rsidRDefault="00B676EE" w:rsidP="00717C4F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</w:p>
    <w:p w:rsidR="00B676EE" w:rsidRDefault="00B676EE" w:rsidP="00717C4F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</w:p>
    <w:p w:rsidR="00B676EE" w:rsidRPr="00A6240D" w:rsidRDefault="00B676EE" w:rsidP="00B676EE">
      <w:pPr>
        <w:pStyle w:val="Heading2"/>
        <w:rPr>
          <w:lang w:bidi="ar-SA"/>
        </w:rPr>
      </w:pPr>
      <w:r>
        <w:rPr>
          <w:lang w:bidi="ar-SA"/>
        </w:rPr>
        <w:t>Images</w:t>
      </w:r>
    </w:p>
    <w:p w:rsidR="00B676EE" w:rsidRPr="00A6240D" w:rsidRDefault="00B676EE" w:rsidP="00717C4F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</w:p>
    <w:p w:rsidR="004424C7" w:rsidRPr="00A6240D" w:rsidRDefault="00B676EE" w:rsidP="00B676EE">
      <w:pPr>
        <w:rPr>
          <w:rStyle w:val="PageNumber"/>
        </w:rPr>
      </w:pPr>
      <w:r>
        <w:rPr>
          <w:rStyle w:val="PageNumber"/>
        </w:rPr>
        <w:t>Please include any additional images that may help the developer.</w:t>
      </w:r>
    </w:p>
    <w:sectPr w:rsidR="004424C7" w:rsidRPr="00A6240D" w:rsidSect="00950A7E">
      <w:headerReference w:type="default" r:id="rId9"/>
      <w:footerReference w:type="default" r:id="rId10"/>
      <w:headerReference w:type="first" r:id="rId11"/>
      <w:type w:val="continuous"/>
      <w:pgSz w:w="12240" w:h="15840"/>
      <w:pgMar w:top="450" w:right="810" w:bottom="540" w:left="540" w:header="45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754" w:rsidRDefault="00CB0754" w:rsidP="006B223B">
      <w:r>
        <w:separator/>
      </w:r>
    </w:p>
  </w:endnote>
  <w:endnote w:type="continuationSeparator" w:id="0">
    <w:p w:rsidR="00CB0754" w:rsidRDefault="00CB0754" w:rsidP="006B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jc w:val="center"/>
      <w:tblLook w:val="04A0" w:firstRow="1" w:lastRow="0" w:firstColumn="1" w:lastColumn="0" w:noHBand="0" w:noVBand="1"/>
    </w:tblPr>
    <w:tblGrid>
      <w:gridCol w:w="3151"/>
      <w:gridCol w:w="3214"/>
      <w:gridCol w:w="4435"/>
    </w:tblGrid>
    <w:tr w:rsidR="004424C7" w:rsidRPr="000A5099" w:rsidTr="00AD192D">
      <w:trPr>
        <w:trHeight w:val="450"/>
        <w:jc w:val="center"/>
      </w:trPr>
      <w:tc>
        <w:tcPr>
          <w:tcW w:w="3130" w:type="dxa"/>
          <w:vAlign w:val="bottom"/>
        </w:tcPr>
        <w:p w:rsidR="004424C7" w:rsidRPr="001362E5" w:rsidRDefault="004424C7" w:rsidP="00AD192D">
          <w:pPr>
            <w:pStyle w:val="Footer-Claricode"/>
          </w:pPr>
          <w:r w:rsidRPr="001362E5">
            <w:t xml:space="preserve">©copyright </w:t>
          </w:r>
          <w:proofErr w:type="spellStart"/>
          <w:r w:rsidRPr="001362E5">
            <w:t>claricode</w:t>
          </w:r>
          <w:proofErr w:type="gramStart"/>
          <w:r w:rsidRPr="001362E5">
            <w:t>,inc</w:t>
          </w:r>
          <w:proofErr w:type="spellEnd"/>
          <w:proofErr w:type="gramEnd"/>
          <w:r w:rsidRPr="001362E5">
            <w:t xml:space="preserve">,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CD6480">
            <w:rPr>
              <w:noProof/>
            </w:rPr>
            <w:t>2020</w:t>
          </w:r>
          <w:r>
            <w:rPr>
              <w:noProof/>
            </w:rPr>
            <w:fldChar w:fldCharType="end"/>
          </w:r>
          <w:r w:rsidRPr="001362E5">
            <w:t>.</w:t>
          </w:r>
        </w:p>
      </w:tc>
      <w:tc>
        <w:tcPr>
          <w:tcW w:w="3193" w:type="dxa"/>
        </w:tcPr>
        <w:p w:rsidR="004424C7" w:rsidRPr="001362E5" w:rsidRDefault="004424C7" w:rsidP="00AD192D">
          <w:pPr>
            <w:pStyle w:val="Footer-Claricode"/>
          </w:pPr>
        </w:p>
      </w:tc>
      <w:tc>
        <w:tcPr>
          <w:tcW w:w="4405" w:type="dxa"/>
          <w:vAlign w:val="bottom"/>
        </w:tcPr>
        <w:p w:rsidR="004424C7" w:rsidRPr="001362E5" w:rsidRDefault="004424C7" w:rsidP="00AD192D">
          <w:pPr>
            <w:pStyle w:val="Footer-Claricode"/>
            <w:jc w:val="right"/>
          </w:pPr>
          <w:r w:rsidRPr="001362E5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E7B15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1362E5">
            <w:t xml:space="preserve"> of </w:t>
          </w:r>
          <w:r w:rsidR="003753E9">
            <w:rPr>
              <w:noProof/>
            </w:rPr>
            <w:fldChar w:fldCharType="begin"/>
          </w:r>
          <w:r w:rsidR="003753E9">
            <w:rPr>
              <w:noProof/>
            </w:rPr>
            <w:instrText xml:space="preserve"> NUMPAGES  </w:instrText>
          </w:r>
          <w:r w:rsidR="003753E9">
            <w:rPr>
              <w:noProof/>
            </w:rPr>
            <w:fldChar w:fldCharType="separate"/>
          </w:r>
          <w:r w:rsidR="009E7B15">
            <w:rPr>
              <w:noProof/>
            </w:rPr>
            <w:t>2</w:t>
          </w:r>
          <w:r w:rsidR="003753E9">
            <w:rPr>
              <w:noProof/>
            </w:rPr>
            <w:fldChar w:fldCharType="end"/>
          </w:r>
        </w:p>
      </w:tc>
    </w:tr>
  </w:tbl>
  <w:p w:rsidR="004424C7" w:rsidRDefault="004424C7" w:rsidP="00AD1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754" w:rsidRDefault="00CB0754" w:rsidP="006B223B">
      <w:r>
        <w:separator/>
      </w:r>
    </w:p>
  </w:footnote>
  <w:footnote w:type="continuationSeparator" w:id="0">
    <w:p w:rsidR="00CB0754" w:rsidRDefault="00CB0754" w:rsidP="006B2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jc w:val="center"/>
      <w:tblLook w:val="04A0" w:firstRow="1" w:lastRow="0" w:firstColumn="1" w:lastColumn="0" w:noHBand="0" w:noVBand="1"/>
    </w:tblPr>
    <w:tblGrid>
      <w:gridCol w:w="4519"/>
      <w:gridCol w:w="6281"/>
    </w:tblGrid>
    <w:tr w:rsidR="004424C7" w:rsidRPr="0098314E" w:rsidTr="00AD192D">
      <w:trPr>
        <w:trHeight w:hRule="exact" w:val="806"/>
        <w:jc w:val="center"/>
      </w:trPr>
      <w:tc>
        <w:tcPr>
          <w:tcW w:w="4486" w:type="dxa"/>
        </w:tcPr>
        <w:p w:rsidR="004424C7" w:rsidRPr="0098314E" w:rsidRDefault="004424C7" w:rsidP="00AD192D">
          <w:pPr>
            <w:pStyle w:val="Header"/>
            <w:ind w:left="-18"/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93E352" wp14:editId="7F84C2A3">
                    <wp:simplePos x="0" y="0"/>
                    <wp:positionH relativeFrom="column">
                      <wp:posOffset>2739390</wp:posOffset>
                    </wp:positionH>
                    <wp:positionV relativeFrom="paragraph">
                      <wp:posOffset>499110</wp:posOffset>
                    </wp:positionV>
                    <wp:extent cx="4040505" cy="0"/>
                    <wp:effectExtent l="15240" t="13335" r="11430" b="15240"/>
                    <wp:wrapNone/>
                    <wp:docPr id="3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4040505" cy="0"/>
                            </a:xfrm>
                            <a:prstGeom prst="straightConnector1">
                              <a:avLst/>
                            </a:prstGeom>
                            <a:noFill/>
                            <a:ln w="13335">
                              <a:solidFill>
                                <a:srgbClr val="3366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8D32DD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215.7pt;margin-top:39.3pt;width:318.1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" strokecolor="#369" strokeweight="1.05pt"/>
                </w:pict>
              </mc:Fallback>
            </mc:AlternateContent>
          </w:r>
          <w:r w:rsidRPr="0098314E">
            <w:rPr>
              <w:noProof/>
              <w:lang w:bidi="ar-SA"/>
            </w:rPr>
            <w:drawing>
              <wp:inline distT="0" distB="0" distL="0" distR="0" wp14:anchorId="232BDF2D" wp14:editId="651D93D7">
                <wp:extent cx="2714625" cy="514350"/>
                <wp:effectExtent l="19050" t="0" r="9525" b="0"/>
                <wp:docPr id="14" name="Picture 8" descr="C:\work\Business\identity\claricode\stationary\new\New Folder\newlogo_ma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work\Business\identity\claricode\stationary\new\New Folder\newlogo_ma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46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  <w:sz w:val="22"/>
            <w:szCs w:val="22"/>
          </w:rPr>
          <w:id w:val="27229015"/>
          <w:text/>
        </w:sdtPr>
        <w:sdtEndPr/>
        <w:sdtContent>
          <w:tc>
            <w:tcPr>
              <w:tcW w:w="6314" w:type="dxa"/>
              <w:vAlign w:val="bottom"/>
            </w:tcPr>
            <w:p w:rsidR="004424C7" w:rsidRPr="0098314E" w:rsidRDefault="004424C7" w:rsidP="0094513B">
              <w:pPr>
                <w:pStyle w:val="Header"/>
                <w:jc w:val="right"/>
                <w:rPr>
                  <w:rFonts w:ascii="Verdana" w:hAnsi="Verdana"/>
                  <w:szCs w:val="22"/>
                </w:rPr>
              </w:pPr>
              <w:r>
                <w:rPr>
                  <w:rFonts w:ascii="Verdana" w:hAnsi="Verdana"/>
                  <w:sz w:val="22"/>
                  <w:szCs w:val="22"/>
                </w:rPr>
                <w:t>Appendix A: Work Order</w:t>
              </w:r>
            </w:p>
          </w:tc>
        </w:sdtContent>
      </w:sdt>
    </w:tr>
    <w:tr w:rsidR="004424C7" w:rsidRPr="0098314E" w:rsidTr="00AD192D">
      <w:trPr>
        <w:trHeight w:val="20"/>
        <w:jc w:val="center"/>
      </w:trPr>
      <w:tc>
        <w:tcPr>
          <w:tcW w:w="10800" w:type="dxa"/>
          <w:gridSpan w:val="2"/>
        </w:tcPr>
        <w:p w:rsidR="004424C7" w:rsidRPr="00D5789A" w:rsidRDefault="004424C7" w:rsidP="00AD192D">
          <w:pPr>
            <w:pStyle w:val="Header-AddressLine"/>
            <w:ind w:left="-18"/>
          </w:pPr>
          <w:r>
            <w:t xml:space="preserve"> 18 Crawford St ∙ Suite 2 ∙ Needham Heights, MA 02494 ∙ </w:t>
          </w:r>
          <w:r w:rsidRPr="00D5789A">
            <w:t>phone: 800.635.5284 ∙ fax: 781.960.0611  ∙ www.claricode.com</w:t>
          </w:r>
        </w:p>
      </w:tc>
    </w:tr>
  </w:tbl>
  <w:p w:rsidR="004424C7" w:rsidRPr="00744904" w:rsidRDefault="004424C7" w:rsidP="00AD192D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jc w:val="center"/>
      <w:tblLook w:val="04A0" w:firstRow="1" w:lastRow="0" w:firstColumn="1" w:lastColumn="0" w:noHBand="0" w:noVBand="1"/>
    </w:tblPr>
    <w:tblGrid>
      <w:gridCol w:w="270"/>
      <w:gridCol w:w="10530"/>
    </w:tblGrid>
    <w:tr w:rsidR="004424C7" w:rsidRPr="0098314E" w:rsidTr="002466D5">
      <w:trPr>
        <w:trHeight w:hRule="exact" w:val="806"/>
        <w:jc w:val="center"/>
      </w:trPr>
      <w:tc>
        <w:tcPr>
          <w:tcW w:w="270" w:type="dxa"/>
        </w:tcPr>
        <w:p w:rsidR="004424C7" w:rsidRPr="0098314E" w:rsidRDefault="004424C7" w:rsidP="00AD192D">
          <w:pPr>
            <w:pStyle w:val="Header"/>
            <w:ind w:left="-18"/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BD9EC9" wp14:editId="17814C47">
                    <wp:simplePos x="0" y="0"/>
                    <wp:positionH relativeFrom="column">
                      <wp:posOffset>26670</wp:posOffset>
                    </wp:positionH>
                    <wp:positionV relativeFrom="paragraph">
                      <wp:posOffset>495299</wp:posOffset>
                    </wp:positionV>
                    <wp:extent cx="6755130" cy="28575"/>
                    <wp:effectExtent l="0" t="0" r="26670" b="28575"/>
                    <wp:wrapNone/>
                    <wp:docPr id="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755130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13335">
                              <a:solidFill>
                                <a:srgbClr val="3366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4A6E83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2.1pt;margin-top:39pt;width:531.9pt;height:2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" strokecolor="#369" strokeweight="1.05pt"/>
                </w:pict>
              </mc:Fallback>
            </mc:AlternateContent>
          </w:r>
        </w:p>
      </w:tc>
      <w:sdt>
        <w:sdtPr>
          <w:rPr>
            <w:rFonts w:ascii="Verdana" w:hAnsi="Verdana"/>
            <w:sz w:val="28"/>
            <w:szCs w:val="28"/>
          </w:rPr>
          <w:id w:val="-1303077769"/>
          <w:text/>
        </w:sdtPr>
        <w:sdtEndPr/>
        <w:sdtContent>
          <w:tc>
            <w:tcPr>
              <w:tcW w:w="10530" w:type="dxa"/>
            </w:tcPr>
            <w:p w:rsidR="004424C7" w:rsidRPr="002466D5" w:rsidRDefault="00B352BC" w:rsidP="00B352BC">
              <w:pPr>
                <w:pStyle w:val="Header"/>
                <w:jc w:val="center"/>
                <w:rPr>
                  <w:rFonts w:ascii="Verdana" w:hAnsi="Verdana"/>
                  <w:sz w:val="28"/>
                  <w:szCs w:val="28"/>
                </w:rPr>
              </w:pPr>
              <w:proofErr w:type="spellStart"/>
              <w:r>
                <w:rPr>
                  <w:rFonts w:ascii="Verdana" w:hAnsi="Verdana"/>
                  <w:sz w:val="28"/>
                  <w:szCs w:val="28"/>
                </w:rPr>
                <w:t>Claricode</w:t>
              </w:r>
              <w:proofErr w:type="spellEnd"/>
              <w:r w:rsidR="006A4778" w:rsidRPr="002466D5">
                <w:rPr>
                  <w:rFonts w:ascii="Verdana" w:hAnsi="Verdana"/>
                  <w:sz w:val="28"/>
                  <w:szCs w:val="28"/>
                </w:rPr>
                <w:t xml:space="preserve"> Bug</w:t>
              </w:r>
              <w:r w:rsidR="00A6240D" w:rsidRPr="002466D5">
                <w:rPr>
                  <w:rFonts w:ascii="Verdana" w:hAnsi="Verdana"/>
                  <w:sz w:val="28"/>
                  <w:szCs w:val="28"/>
                </w:rPr>
                <w:t xml:space="preserve"> Report </w:t>
              </w:r>
            </w:p>
          </w:tc>
        </w:sdtContent>
      </w:sdt>
    </w:tr>
  </w:tbl>
  <w:p w:rsidR="004424C7" w:rsidRPr="00DD58A3" w:rsidRDefault="004424C7" w:rsidP="00AD192D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730"/>
    <w:multiLevelType w:val="hybridMultilevel"/>
    <w:tmpl w:val="3F96E636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" w15:restartNumberingAfterBreak="0">
    <w:nsid w:val="02F510DD"/>
    <w:multiLevelType w:val="multilevel"/>
    <w:tmpl w:val="4294B88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64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800"/>
      </w:pPr>
      <w:rPr>
        <w:rFonts w:hint="default"/>
      </w:rPr>
    </w:lvl>
  </w:abstractNum>
  <w:abstractNum w:abstractNumId="2" w15:restartNumberingAfterBreak="0">
    <w:nsid w:val="09605240"/>
    <w:multiLevelType w:val="hybridMultilevel"/>
    <w:tmpl w:val="650C1A8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BD17123"/>
    <w:multiLevelType w:val="hybridMultilevel"/>
    <w:tmpl w:val="3D9A93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C431D09"/>
    <w:multiLevelType w:val="hybridMultilevel"/>
    <w:tmpl w:val="DBC6F89E"/>
    <w:lvl w:ilvl="0" w:tplc="56EE6430">
      <w:start w:val="1"/>
      <w:numFmt w:val="decimal"/>
      <w:pStyle w:val="Heading1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5" w15:restartNumberingAfterBreak="0">
    <w:nsid w:val="0DCA1FD3"/>
    <w:multiLevelType w:val="hybridMultilevel"/>
    <w:tmpl w:val="4A9EF0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1481A22"/>
    <w:multiLevelType w:val="hybridMultilevel"/>
    <w:tmpl w:val="9EE4FAD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23D5E5E"/>
    <w:multiLevelType w:val="hybridMultilevel"/>
    <w:tmpl w:val="25B63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4216D05"/>
    <w:multiLevelType w:val="hybridMultilevel"/>
    <w:tmpl w:val="5678CB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44714F7"/>
    <w:multiLevelType w:val="hybridMultilevel"/>
    <w:tmpl w:val="FBF0A8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16311D29"/>
    <w:multiLevelType w:val="hybridMultilevel"/>
    <w:tmpl w:val="74DEDF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6C405BC"/>
    <w:multiLevelType w:val="hybridMultilevel"/>
    <w:tmpl w:val="72D83F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8B22AC9"/>
    <w:multiLevelType w:val="hybridMultilevel"/>
    <w:tmpl w:val="391C498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29F6BEC"/>
    <w:multiLevelType w:val="hybridMultilevel"/>
    <w:tmpl w:val="1EE002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86A1273"/>
    <w:multiLevelType w:val="hybridMultilevel"/>
    <w:tmpl w:val="129401A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288C3CAD"/>
    <w:multiLevelType w:val="hybridMultilevel"/>
    <w:tmpl w:val="13DC61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290B5473"/>
    <w:multiLevelType w:val="hybridMultilevel"/>
    <w:tmpl w:val="ED8C973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298F0F52"/>
    <w:multiLevelType w:val="hybridMultilevel"/>
    <w:tmpl w:val="F0685E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2A4420BB"/>
    <w:multiLevelType w:val="hybridMultilevel"/>
    <w:tmpl w:val="B78041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39B0638D"/>
    <w:multiLevelType w:val="hybridMultilevel"/>
    <w:tmpl w:val="3DDEE3BE"/>
    <w:lvl w:ilvl="0" w:tplc="A220543A">
      <w:start w:val="1"/>
      <w:numFmt w:val="bullet"/>
      <w:pStyle w:val="ListParagraph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A422B02"/>
    <w:multiLevelType w:val="hybridMultilevel"/>
    <w:tmpl w:val="2B3057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4A376D13"/>
    <w:multiLevelType w:val="hybridMultilevel"/>
    <w:tmpl w:val="A1B6390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B1534D0"/>
    <w:multiLevelType w:val="hybridMultilevel"/>
    <w:tmpl w:val="8A242B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4EFC6E65"/>
    <w:multiLevelType w:val="hybridMultilevel"/>
    <w:tmpl w:val="694C0E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504947FE"/>
    <w:multiLevelType w:val="hybridMultilevel"/>
    <w:tmpl w:val="32ECF8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52205667"/>
    <w:multiLevelType w:val="hybridMultilevel"/>
    <w:tmpl w:val="CF0EE6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40763FE"/>
    <w:multiLevelType w:val="hybridMultilevel"/>
    <w:tmpl w:val="A9A6CB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54C43057"/>
    <w:multiLevelType w:val="hybridMultilevel"/>
    <w:tmpl w:val="1456A0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5DBA64FD"/>
    <w:multiLevelType w:val="hybridMultilevel"/>
    <w:tmpl w:val="22E2C4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60351CD4"/>
    <w:multiLevelType w:val="hybridMultilevel"/>
    <w:tmpl w:val="61462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C07B65"/>
    <w:multiLevelType w:val="hybridMultilevel"/>
    <w:tmpl w:val="39ACEC9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1861BA9"/>
    <w:multiLevelType w:val="hybridMultilevel"/>
    <w:tmpl w:val="9AB6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A137C"/>
    <w:multiLevelType w:val="hybridMultilevel"/>
    <w:tmpl w:val="5336BA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68901781"/>
    <w:multiLevelType w:val="hybridMultilevel"/>
    <w:tmpl w:val="6F4AC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B53C9E"/>
    <w:multiLevelType w:val="hybridMultilevel"/>
    <w:tmpl w:val="52E6925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6D6640CD"/>
    <w:multiLevelType w:val="hybridMultilevel"/>
    <w:tmpl w:val="87E4A088"/>
    <w:lvl w:ilvl="0" w:tplc="CFA6C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C7F52"/>
    <w:multiLevelType w:val="hybridMultilevel"/>
    <w:tmpl w:val="782EF7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70E547B8"/>
    <w:multiLevelType w:val="hybridMultilevel"/>
    <w:tmpl w:val="50B4848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 w15:restartNumberingAfterBreak="0">
    <w:nsid w:val="75E069E2"/>
    <w:multiLevelType w:val="hybridMultilevel"/>
    <w:tmpl w:val="7F6601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76C068DB"/>
    <w:multiLevelType w:val="hybridMultilevel"/>
    <w:tmpl w:val="D1C28E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7BF9584A"/>
    <w:multiLevelType w:val="hybridMultilevel"/>
    <w:tmpl w:val="A70E35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1" w15:restartNumberingAfterBreak="0">
    <w:nsid w:val="7CF21415"/>
    <w:multiLevelType w:val="hybridMultilevel"/>
    <w:tmpl w:val="1F60E8B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0"/>
  </w:num>
  <w:num w:numId="4">
    <w:abstractNumId w:val="37"/>
  </w:num>
  <w:num w:numId="5">
    <w:abstractNumId w:val="6"/>
  </w:num>
  <w:num w:numId="6">
    <w:abstractNumId w:val="30"/>
  </w:num>
  <w:num w:numId="7">
    <w:abstractNumId w:val="40"/>
  </w:num>
  <w:num w:numId="8">
    <w:abstractNumId w:val="20"/>
  </w:num>
  <w:num w:numId="9">
    <w:abstractNumId w:val="36"/>
  </w:num>
  <w:num w:numId="10">
    <w:abstractNumId w:val="14"/>
  </w:num>
  <w:num w:numId="11">
    <w:abstractNumId w:val="23"/>
  </w:num>
  <w:num w:numId="12">
    <w:abstractNumId w:val="34"/>
  </w:num>
  <w:num w:numId="13">
    <w:abstractNumId w:val="11"/>
  </w:num>
  <w:num w:numId="14">
    <w:abstractNumId w:val="7"/>
  </w:num>
  <w:num w:numId="15">
    <w:abstractNumId w:val="24"/>
  </w:num>
  <w:num w:numId="16">
    <w:abstractNumId w:val="12"/>
  </w:num>
  <w:num w:numId="17">
    <w:abstractNumId w:val="3"/>
  </w:num>
  <w:num w:numId="18">
    <w:abstractNumId w:val="17"/>
  </w:num>
  <w:num w:numId="19">
    <w:abstractNumId w:val="15"/>
  </w:num>
  <w:num w:numId="20">
    <w:abstractNumId w:val="18"/>
  </w:num>
  <w:num w:numId="21">
    <w:abstractNumId w:val="22"/>
  </w:num>
  <w:num w:numId="22">
    <w:abstractNumId w:val="13"/>
  </w:num>
  <w:num w:numId="23">
    <w:abstractNumId w:val="2"/>
  </w:num>
  <w:num w:numId="24">
    <w:abstractNumId w:val="39"/>
  </w:num>
  <w:num w:numId="25">
    <w:abstractNumId w:val="28"/>
  </w:num>
  <w:num w:numId="26">
    <w:abstractNumId w:val="4"/>
  </w:num>
  <w:num w:numId="27">
    <w:abstractNumId w:val="5"/>
  </w:num>
  <w:num w:numId="28">
    <w:abstractNumId w:val="38"/>
  </w:num>
  <w:num w:numId="29">
    <w:abstractNumId w:val="25"/>
  </w:num>
  <w:num w:numId="30">
    <w:abstractNumId w:val="26"/>
  </w:num>
  <w:num w:numId="31">
    <w:abstractNumId w:val="41"/>
  </w:num>
  <w:num w:numId="32">
    <w:abstractNumId w:val="16"/>
  </w:num>
  <w:num w:numId="33">
    <w:abstractNumId w:val="21"/>
  </w:num>
  <w:num w:numId="34">
    <w:abstractNumId w:val="0"/>
  </w:num>
  <w:num w:numId="35">
    <w:abstractNumId w:val="31"/>
  </w:num>
  <w:num w:numId="36">
    <w:abstractNumId w:val="35"/>
  </w:num>
  <w:num w:numId="37">
    <w:abstractNumId w:val="32"/>
  </w:num>
  <w:num w:numId="38">
    <w:abstractNumId w:val="9"/>
  </w:num>
  <w:num w:numId="39">
    <w:abstractNumId w:val="27"/>
  </w:num>
  <w:num w:numId="40">
    <w:abstractNumId w:val="8"/>
  </w:num>
  <w:num w:numId="41">
    <w:abstractNumId w:val="19"/>
  </w:num>
  <w:num w:numId="42">
    <w:abstractNumId w:val="33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78"/>
    <w:rsid w:val="0000066F"/>
    <w:rsid w:val="0000634E"/>
    <w:rsid w:val="00006D31"/>
    <w:rsid w:val="000078D8"/>
    <w:rsid w:val="00017BEA"/>
    <w:rsid w:val="0002037F"/>
    <w:rsid w:val="00022AFF"/>
    <w:rsid w:val="00022F2E"/>
    <w:rsid w:val="0002414B"/>
    <w:rsid w:val="00024B6D"/>
    <w:rsid w:val="000275F3"/>
    <w:rsid w:val="00027752"/>
    <w:rsid w:val="000305ED"/>
    <w:rsid w:val="00033058"/>
    <w:rsid w:val="00036B55"/>
    <w:rsid w:val="000379BC"/>
    <w:rsid w:val="00043E61"/>
    <w:rsid w:val="000450B3"/>
    <w:rsid w:val="000478E6"/>
    <w:rsid w:val="00051E57"/>
    <w:rsid w:val="00052B95"/>
    <w:rsid w:val="0005329C"/>
    <w:rsid w:val="00055F2E"/>
    <w:rsid w:val="000604FD"/>
    <w:rsid w:val="00061E4B"/>
    <w:rsid w:val="00062138"/>
    <w:rsid w:val="00062E61"/>
    <w:rsid w:val="00063064"/>
    <w:rsid w:val="0006331A"/>
    <w:rsid w:val="00063489"/>
    <w:rsid w:val="000639D3"/>
    <w:rsid w:val="000647A9"/>
    <w:rsid w:val="00065494"/>
    <w:rsid w:val="00066084"/>
    <w:rsid w:val="000712D4"/>
    <w:rsid w:val="00072D57"/>
    <w:rsid w:val="00074FA4"/>
    <w:rsid w:val="000755E3"/>
    <w:rsid w:val="00076CA3"/>
    <w:rsid w:val="000829F5"/>
    <w:rsid w:val="00084C42"/>
    <w:rsid w:val="00087173"/>
    <w:rsid w:val="0009071F"/>
    <w:rsid w:val="00093FD1"/>
    <w:rsid w:val="0009498C"/>
    <w:rsid w:val="00096CDF"/>
    <w:rsid w:val="0009768B"/>
    <w:rsid w:val="000A0DE3"/>
    <w:rsid w:val="000A3D36"/>
    <w:rsid w:val="000A4629"/>
    <w:rsid w:val="000A5851"/>
    <w:rsid w:val="000A67B2"/>
    <w:rsid w:val="000B032B"/>
    <w:rsid w:val="000B0C96"/>
    <w:rsid w:val="000B625A"/>
    <w:rsid w:val="000C0C43"/>
    <w:rsid w:val="000C26D4"/>
    <w:rsid w:val="000C2D6C"/>
    <w:rsid w:val="000C59A6"/>
    <w:rsid w:val="000C5C9D"/>
    <w:rsid w:val="000C5CDA"/>
    <w:rsid w:val="000C5D84"/>
    <w:rsid w:val="000C5DC8"/>
    <w:rsid w:val="000C7969"/>
    <w:rsid w:val="000C7AC5"/>
    <w:rsid w:val="000C7C3E"/>
    <w:rsid w:val="000D18CA"/>
    <w:rsid w:val="000D3B43"/>
    <w:rsid w:val="000E1210"/>
    <w:rsid w:val="000E2075"/>
    <w:rsid w:val="000E4168"/>
    <w:rsid w:val="000E6754"/>
    <w:rsid w:val="000E7917"/>
    <w:rsid w:val="000F0DD2"/>
    <w:rsid w:val="000F2B4E"/>
    <w:rsid w:val="000F2E55"/>
    <w:rsid w:val="000F519C"/>
    <w:rsid w:val="000F7D0F"/>
    <w:rsid w:val="00102018"/>
    <w:rsid w:val="00103409"/>
    <w:rsid w:val="00103F3A"/>
    <w:rsid w:val="00105630"/>
    <w:rsid w:val="001056C2"/>
    <w:rsid w:val="001066FD"/>
    <w:rsid w:val="00106720"/>
    <w:rsid w:val="00107537"/>
    <w:rsid w:val="00110F6C"/>
    <w:rsid w:val="00111AE1"/>
    <w:rsid w:val="0011200F"/>
    <w:rsid w:val="001121CE"/>
    <w:rsid w:val="00113066"/>
    <w:rsid w:val="00115223"/>
    <w:rsid w:val="0011599D"/>
    <w:rsid w:val="001176B7"/>
    <w:rsid w:val="00120293"/>
    <w:rsid w:val="001215F7"/>
    <w:rsid w:val="00125457"/>
    <w:rsid w:val="00126221"/>
    <w:rsid w:val="001263D2"/>
    <w:rsid w:val="00126696"/>
    <w:rsid w:val="00126898"/>
    <w:rsid w:val="0013198C"/>
    <w:rsid w:val="001334E0"/>
    <w:rsid w:val="001344A6"/>
    <w:rsid w:val="00134F1E"/>
    <w:rsid w:val="001355DF"/>
    <w:rsid w:val="00135C97"/>
    <w:rsid w:val="0013673B"/>
    <w:rsid w:val="00136B8B"/>
    <w:rsid w:val="001415BD"/>
    <w:rsid w:val="0014225D"/>
    <w:rsid w:val="00142957"/>
    <w:rsid w:val="00143EBD"/>
    <w:rsid w:val="001441C6"/>
    <w:rsid w:val="00145891"/>
    <w:rsid w:val="0015041D"/>
    <w:rsid w:val="001511C5"/>
    <w:rsid w:val="00152451"/>
    <w:rsid w:val="00154210"/>
    <w:rsid w:val="00156508"/>
    <w:rsid w:val="00161E75"/>
    <w:rsid w:val="001625F2"/>
    <w:rsid w:val="00163BFC"/>
    <w:rsid w:val="001641A6"/>
    <w:rsid w:val="00164361"/>
    <w:rsid w:val="00172870"/>
    <w:rsid w:val="0017660F"/>
    <w:rsid w:val="00176E2C"/>
    <w:rsid w:val="00177138"/>
    <w:rsid w:val="00177992"/>
    <w:rsid w:val="00177E0C"/>
    <w:rsid w:val="001830A0"/>
    <w:rsid w:val="00183A2F"/>
    <w:rsid w:val="0018472A"/>
    <w:rsid w:val="00186F13"/>
    <w:rsid w:val="001878E8"/>
    <w:rsid w:val="00187904"/>
    <w:rsid w:val="00191C85"/>
    <w:rsid w:val="00195D79"/>
    <w:rsid w:val="001978E8"/>
    <w:rsid w:val="001A1BE0"/>
    <w:rsid w:val="001A4024"/>
    <w:rsid w:val="001B134C"/>
    <w:rsid w:val="001B385B"/>
    <w:rsid w:val="001B6338"/>
    <w:rsid w:val="001C5CA6"/>
    <w:rsid w:val="001C7E52"/>
    <w:rsid w:val="001D0599"/>
    <w:rsid w:val="001D09E6"/>
    <w:rsid w:val="001D1B63"/>
    <w:rsid w:val="001D5E42"/>
    <w:rsid w:val="001D65A2"/>
    <w:rsid w:val="001D7147"/>
    <w:rsid w:val="001E0CF8"/>
    <w:rsid w:val="001E227B"/>
    <w:rsid w:val="001E332E"/>
    <w:rsid w:val="001E59AA"/>
    <w:rsid w:val="001E76FD"/>
    <w:rsid w:val="001F19BF"/>
    <w:rsid w:val="001F2FBD"/>
    <w:rsid w:val="001F58A9"/>
    <w:rsid w:val="001F7492"/>
    <w:rsid w:val="001F7DFA"/>
    <w:rsid w:val="00201F0D"/>
    <w:rsid w:val="002023FC"/>
    <w:rsid w:val="002028B3"/>
    <w:rsid w:val="00204D5C"/>
    <w:rsid w:val="0020531B"/>
    <w:rsid w:val="0020757C"/>
    <w:rsid w:val="00207C05"/>
    <w:rsid w:val="002102F4"/>
    <w:rsid w:val="0021061A"/>
    <w:rsid w:val="00212236"/>
    <w:rsid w:val="00212AE4"/>
    <w:rsid w:val="0021339E"/>
    <w:rsid w:val="002141CB"/>
    <w:rsid w:val="00214A2B"/>
    <w:rsid w:val="0021617E"/>
    <w:rsid w:val="002208B7"/>
    <w:rsid w:val="00220ABF"/>
    <w:rsid w:val="00226B43"/>
    <w:rsid w:val="00227411"/>
    <w:rsid w:val="00231927"/>
    <w:rsid w:val="0023750B"/>
    <w:rsid w:val="00242458"/>
    <w:rsid w:val="002466D5"/>
    <w:rsid w:val="002506E0"/>
    <w:rsid w:val="002507F1"/>
    <w:rsid w:val="00250BA8"/>
    <w:rsid w:val="00252D84"/>
    <w:rsid w:val="00253466"/>
    <w:rsid w:val="00254353"/>
    <w:rsid w:val="00255231"/>
    <w:rsid w:val="0025596E"/>
    <w:rsid w:val="00261CCC"/>
    <w:rsid w:val="0026547D"/>
    <w:rsid w:val="00266667"/>
    <w:rsid w:val="002703D6"/>
    <w:rsid w:val="00271A71"/>
    <w:rsid w:val="002733B3"/>
    <w:rsid w:val="00274DD9"/>
    <w:rsid w:val="00274F9C"/>
    <w:rsid w:val="00277142"/>
    <w:rsid w:val="00281505"/>
    <w:rsid w:val="002838F1"/>
    <w:rsid w:val="0029163D"/>
    <w:rsid w:val="00292F95"/>
    <w:rsid w:val="00294590"/>
    <w:rsid w:val="002A14E3"/>
    <w:rsid w:val="002A4014"/>
    <w:rsid w:val="002A5DA6"/>
    <w:rsid w:val="002A653E"/>
    <w:rsid w:val="002A730E"/>
    <w:rsid w:val="002B30B3"/>
    <w:rsid w:val="002B4523"/>
    <w:rsid w:val="002B5A26"/>
    <w:rsid w:val="002B78BC"/>
    <w:rsid w:val="002B78D2"/>
    <w:rsid w:val="002C20B2"/>
    <w:rsid w:val="002C54D8"/>
    <w:rsid w:val="002C6A8E"/>
    <w:rsid w:val="002C7D50"/>
    <w:rsid w:val="002C7FB9"/>
    <w:rsid w:val="002D2F76"/>
    <w:rsid w:val="002D4CDB"/>
    <w:rsid w:val="002D6517"/>
    <w:rsid w:val="002E1A7D"/>
    <w:rsid w:val="002E36A1"/>
    <w:rsid w:val="002E43B5"/>
    <w:rsid w:val="002E52E3"/>
    <w:rsid w:val="002E5F50"/>
    <w:rsid w:val="002E6DF7"/>
    <w:rsid w:val="002E7166"/>
    <w:rsid w:val="002E7DAE"/>
    <w:rsid w:val="002F12EA"/>
    <w:rsid w:val="002F274D"/>
    <w:rsid w:val="002F2788"/>
    <w:rsid w:val="002F402A"/>
    <w:rsid w:val="002F7AE4"/>
    <w:rsid w:val="00304410"/>
    <w:rsid w:val="00304D88"/>
    <w:rsid w:val="003055C7"/>
    <w:rsid w:val="00305ED8"/>
    <w:rsid w:val="00311E9F"/>
    <w:rsid w:val="00311EEC"/>
    <w:rsid w:val="00312185"/>
    <w:rsid w:val="003121AD"/>
    <w:rsid w:val="0031439B"/>
    <w:rsid w:val="00314CF2"/>
    <w:rsid w:val="00315011"/>
    <w:rsid w:val="00317D8D"/>
    <w:rsid w:val="003219A6"/>
    <w:rsid w:val="00321B53"/>
    <w:rsid w:val="00321CF2"/>
    <w:rsid w:val="00325055"/>
    <w:rsid w:val="003256BD"/>
    <w:rsid w:val="00327951"/>
    <w:rsid w:val="00334EA9"/>
    <w:rsid w:val="0033529E"/>
    <w:rsid w:val="0033532B"/>
    <w:rsid w:val="003432DA"/>
    <w:rsid w:val="00343BF3"/>
    <w:rsid w:val="00343D28"/>
    <w:rsid w:val="0034419A"/>
    <w:rsid w:val="0034632A"/>
    <w:rsid w:val="003470A8"/>
    <w:rsid w:val="00350915"/>
    <w:rsid w:val="00350B2E"/>
    <w:rsid w:val="00351218"/>
    <w:rsid w:val="00351759"/>
    <w:rsid w:val="00352993"/>
    <w:rsid w:val="00353BC5"/>
    <w:rsid w:val="00354C9E"/>
    <w:rsid w:val="00365054"/>
    <w:rsid w:val="00366CD8"/>
    <w:rsid w:val="00372767"/>
    <w:rsid w:val="003727BF"/>
    <w:rsid w:val="00375181"/>
    <w:rsid w:val="003753E9"/>
    <w:rsid w:val="003764E8"/>
    <w:rsid w:val="00376602"/>
    <w:rsid w:val="00377DA7"/>
    <w:rsid w:val="00380824"/>
    <w:rsid w:val="00383B91"/>
    <w:rsid w:val="003865E4"/>
    <w:rsid w:val="003873B9"/>
    <w:rsid w:val="00396423"/>
    <w:rsid w:val="00396A8E"/>
    <w:rsid w:val="00397B20"/>
    <w:rsid w:val="003A53AB"/>
    <w:rsid w:val="003A630D"/>
    <w:rsid w:val="003A76AF"/>
    <w:rsid w:val="003B18CB"/>
    <w:rsid w:val="003B2DA3"/>
    <w:rsid w:val="003B4439"/>
    <w:rsid w:val="003B5032"/>
    <w:rsid w:val="003B766C"/>
    <w:rsid w:val="003C44CA"/>
    <w:rsid w:val="003C5100"/>
    <w:rsid w:val="003C63BF"/>
    <w:rsid w:val="003D14C3"/>
    <w:rsid w:val="003D1CA6"/>
    <w:rsid w:val="003D2B5B"/>
    <w:rsid w:val="003D426A"/>
    <w:rsid w:val="003D5371"/>
    <w:rsid w:val="003E11E6"/>
    <w:rsid w:val="003E1460"/>
    <w:rsid w:val="003E39F3"/>
    <w:rsid w:val="003E3EC4"/>
    <w:rsid w:val="003E458A"/>
    <w:rsid w:val="003E6A38"/>
    <w:rsid w:val="003E7064"/>
    <w:rsid w:val="003E78F3"/>
    <w:rsid w:val="003E7901"/>
    <w:rsid w:val="003F0CA9"/>
    <w:rsid w:val="003F0D24"/>
    <w:rsid w:val="003F584B"/>
    <w:rsid w:val="003F626C"/>
    <w:rsid w:val="003F7E1C"/>
    <w:rsid w:val="003F7EB0"/>
    <w:rsid w:val="00403765"/>
    <w:rsid w:val="00405FB5"/>
    <w:rsid w:val="0041215A"/>
    <w:rsid w:val="00413B4B"/>
    <w:rsid w:val="00416234"/>
    <w:rsid w:val="0042265B"/>
    <w:rsid w:val="004260B7"/>
    <w:rsid w:val="004303F9"/>
    <w:rsid w:val="0043062D"/>
    <w:rsid w:val="004321D2"/>
    <w:rsid w:val="004379DB"/>
    <w:rsid w:val="00437B97"/>
    <w:rsid w:val="004424C7"/>
    <w:rsid w:val="00443459"/>
    <w:rsid w:val="0044346D"/>
    <w:rsid w:val="00445051"/>
    <w:rsid w:val="004478ED"/>
    <w:rsid w:val="00451120"/>
    <w:rsid w:val="00451727"/>
    <w:rsid w:val="00453F07"/>
    <w:rsid w:val="00455491"/>
    <w:rsid w:val="00461CD8"/>
    <w:rsid w:val="004627E7"/>
    <w:rsid w:val="0046310B"/>
    <w:rsid w:val="0046347D"/>
    <w:rsid w:val="00463808"/>
    <w:rsid w:val="00466122"/>
    <w:rsid w:val="00470D86"/>
    <w:rsid w:val="00474D64"/>
    <w:rsid w:val="00481328"/>
    <w:rsid w:val="00481C91"/>
    <w:rsid w:val="00482A7E"/>
    <w:rsid w:val="00483CFB"/>
    <w:rsid w:val="00491026"/>
    <w:rsid w:val="00491844"/>
    <w:rsid w:val="00493284"/>
    <w:rsid w:val="00494321"/>
    <w:rsid w:val="00495552"/>
    <w:rsid w:val="00495B24"/>
    <w:rsid w:val="00495CA9"/>
    <w:rsid w:val="004964FA"/>
    <w:rsid w:val="004A215B"/>
    <w:rsid w:val="004A2A52"/>
    <w:rsid w:val="004A4D4F"/>
    <w:rsid w:val="004B13DD"/>
    <w:rsid w:val="004B169F"/>
    <w:rsid w:val="004B2DA3"/>
    <w:rsid w:val="004B3135"/>
    <w:rsid w:val="004B44C4"/>
    <w:rsid w:val="004B5889"/>
    <w:rsid w:val="004B6949"/>
    <w:rsid w:val="004B785D"/>
    <w:rsid w:val="004B7C7C"/>
    <w:rsid w:val="004C05F1"/>
    <w:rsid w:val="004C2000"/>
    <w:rsid w:val="004C3267"/>
    <w:rsid w:val="004C5083"/>
    <w:rsid w:val="004C5D89"/>
    <w:rsid w:val="004C633A"/>
    <w:rsid w:val="004C6879"/>
    <w:rsid w:val="004C6EB4"/>
    <w:rsid w:val="004D0DD8"/>
    <w:rsid w:val="004D1E9B"/>
    <w:rsid w:val="004D52C5"/>
    <w:rsid w:val="004D7675"/>
    <w:rsid w:val="004E0031"/>
    <w:rsid w:val="004E0AE4"/>
    <w:rsid w:val="004E26CB"/>
    <w:rsid w:val="004E54A7"/>
    <w:rsid w:val="004F09D5"/>
    <w:rsid w:val="004F1785"/>
    <w:rsid w:val="004F3EC7"/>
    <w:rsid w:val="004F419F"/>
    <w:rsid w:val="004F442C"/>
    <w:rsid w:val="004F44CC"/>
    <w:rsid w:val="004F48E3"/>
    <w:rsid w:val="005005B7"/>
    <w:rsid w:val="00502F55"/>
    <w:rsid w:val="005038D9"/>
    <w:rsid w:val="0050438B"/>
    <w:rsid w:val="00505A2C"/>
    <w:rsid w:val="0050666A"/>
    <w:rsid w:val="0050798E"/>
    <w:rsid w:val="00511396"/>
    <w:rsid w:val="00511FEF"/>
    <w:rsid w:val="00512922"/>
    <w:rsid w:val="005171CA"/>
    <w:rsid w:val="0051773A"/>
    <w:rsid w:val="00521A13"/>
    <w:rsid w:val="00525630"/>
    <w:rsid w:val="00527A17"/>
    <w:rsid w:val="00530CB7"/>
    <w:rsid w:val="00531A31"/>
    <w:rsid w:val="00533249"/>
    <w:rsid w:val="0053569C"/>
    <w:rsid w:val="00536F55"/>
    <w:rsid w:val="00542554"/>
    <w:rsid w:val="0054386F"/>
    <w:rsid w:val="0054389D"/>
    <w:rsid w:val="005442F7"/>
    <w:rsid w:val="00544694"/>
    <w:rsid w:val="00546A99"/>
    <w:rsid w:val="00547C59"/>
    <w:rsid w:val="0055026D"/>
    <w:rsid w:val="00552194"/>
    <w:rsid w:val="00552874"/>
    <w:rsid w:val="005536A7"/>
    <w:rsid w:val="00560E3B"/>
    <w:rsid w:val="00560EFE"/>
    <w:rsid w:val="00561ABA"/>
    <w:rsid w:val="005626A4"/>
    <w:rsid w:val="00562B7F"/>
    <w:rsid w:val="0056331D"/>
    <w:rsid w:val="00563605"/>
    <w:rsid w:val="00563989"/>
    <w:rsid w:val="00566485"/>
    <w:rsid w:val="005702CF"/>
    <w:rsid w:val="0057267A"/>
    <w:rsid w:val="00576124"/>
    <w:rsid w:val="00577CEB"/>
    <w:rsid w:val="00580B81"/>
    <w:rsid w:val="00584C1D"/>
    <w:rsid w:val="0058522A"/>
    <w:rsid w:val="00585A9C"/>
    <w:rsid w:val="0058654D"/>
    <w:rsid w:val="005900DD"/>
    <w:rsid w:val="00591F1C"/>
    <w:rsid w:val="0059271A"/>
    <w:rsid w:val="00593D82"/>
    <w:rsid w:val="00594BA0"/>
    <w:rsid w:val="00597624"/>
    <w:rsid w:val="005A278B"/>
    <w:rsid w:val="005A52B0"/>
    <w:rsid w:val="005A6BD7"/>
    <w:rsid w:val="005B05ED"/>
    <w:rsid w:val="005B0C83"/>
    <w:rsid w:val="005B0EF2"/>
    <w:rsid w:val="005B1126"/>
    <w:rsid w:val="005B24C7"/>
    <w:rsid w:val="005B53AE"/>
    <w:rsid w:val="005C10C3"/>
    <w:rsid w:val="005C3F3C"/>
    <w:rsid w:val="005C4FC7"/>
    <w:rsid w:val="005C6461"/>
    <w:rsid w:val="005C79B5"/>
    <w:rsid w:val="005D408C"/>
    <w:rsid w:val="005D423B"/>
    <w:rsid w:val="005D49F2"/>
    <w:rsid w:val="005D4E34"/>
    <w:rsid w:val="005D5904"/>
    <w:rsid w:val="005D5EBF"/>
    <w:rsid w:val="005E10EE"/>
    <w:rsid w:val="005E1983"/>
    <w:rsid w:val="005E27B7"/>
    <w:rsid w:val="005E3940"/>
    <w:rsid w:val="005E4078"/>
    <w:rsid w:val="005E7C7C"/>
    <w:rsid w:val="005F1DCF"/>
    <w:rsid w:val="005F781F"/>
    <w:rsid w:val="00602014"/>
    <w:rsid w:val="00604257"/>
    <w:rsid w:val="0060432C"/>
    <w:rsid w:val="006043A7"/>
    <w:rsid w:val="0060529A"/>
    <w:rsid w:val="00605FBC"/>
    <w:rsid w:val="0060691E"/>
    <w:rsid w:val="006079D2"/>
    <w:rsid w:val="00610E3C"/>
    <w:rsid w:val="00610F21"/>
    <w:rsid w:val="00611482"/>
    <w:rsid w:val="00614BB1"/>
    <w:rsid w:val="00614C55"/>
    <w:rsid w:val="006156F0"/>
    <w:rsid w:val="0061783E"/>
    <w:rsid w:val="00622272"/>
    <w:rsid w:val="006232EA"/>
    <w:rsid w:val="00623CFB"/>
    <w:rsid w:val="006304DC"/>
    <w:rsid w:val="00634912"/>
    <w:rsid w:val="00635A15"/>
    <w:rsid w:val="00635E4A"/>
    <w:rsid w:val="0064117F"/>
    <w:rsid w:val="006421E3"/>
    <w:rsid w:val="006423A3"/>
    <w:rsid w:val="00642D98"/>
    <w:rsid w:val="00646FC5"/>
    <w:rsid w:val="00647A44"/>
    <w:rsid w:val="00652B30"/>
    <w:rsid w:val="0065411E"/>
    <w:rsid w:val="00660A5B"/>
    <w:rsid w:val="00663075"/>
    <w:rsid w:val="00663D5D"/>
    <w:rsid w:val="00663DEE"/>
    <w:rsid w:val="00665CC5"/>
    <w:rsid w:val="00667B1A"/>
    <w:rsid w:val="006736C6"/>
    <w:rsid w:val="00677208"/>
    <w:rsid w:val="00677233"/>
    <w:rsid w:val="00680034"/>
    <w:rsid w:val="00680528"/>
    <w:rsid w:val="00680983"/>
    <w:rsid w:val="00680DC0"/>
    <w:rsid w:val="00681556"/>
    <w:rsid w:val="0068231C"/>
    <w:rsid w:val="00682F3F"/>
    <w:rsid w:val="006854F6"/>
    <w:rsid w:val="00686624"/>
    <w:rsid w:val="00691611"/>
    <w:rsid w:val="00693393"/>
    <w:rsid w:val="00694D08"/>
    <w:rsid w:val="00695754"/>
    <w:rsid w:val="00697D1F"/>
    <w:rsid w:val="006A1AC0"/>
    <w:rsid w:val="006A3869"/>
    <w:rsid w:val="006A3CB1"/>
    <w:rsid w:val="006A414C"/>
    <w:rsid w:val="006A4280"/>
    <w:rsid w:val="006A4778"/>
    <w:rsid w:val="006A5938"/>
    <w:rsid w:val="006A5FFE"/>
    <w:rsid w:val="006B1228"/>
    <w:rsid w:val="006B2033"/>
    <w:rsid w:val="006B223B"/>
    <w:rsid w:val="006B234A"/>
    <w:rsid w:val="006B3947"/>
    <w:rsid w:val="006B620F"/>
    <w:rsid w:val="006B7471"/>
    <w:rsid w:val="006B780E"/>
    <w:rsid w:val="006C1863"/>
    <w:rsid w:val="006C5379"/>
    <w:rsid w:val="006C6767"/>
    <w:rsid w:val="006C6FA4"/>
    <w:rsid w:val="006C7114"/>
    <w:rsid w:val="006D133E"/>
    <w:rsid w:val="006D26D1"/>
    <w:rsid w:val="006D42D4"/>
    <w:rsid w:val="006D61A5"/>
    <w:rsid w:val="006D6FA1"/>
    <w:rsid w:val="006D7387"/>
    <w:rsid w:val="006E3A40"/>
    <w:rsid w:val="006E3EB2"/>
    <w:rsid w:val="006E54DD"/>
    <w:rsid w:val="006E6BFC"/>
    <w:rsid w:val="006E6C2C"/>
    <w:rsid w:val="006E6FC9"/>
    <w:rsid w:val="007009FB"/>
    <w:rsid w:val="00702F29"/>
    <w:rsid w:val="00704B48"/>
    <w:rsid w:val="00704C78"/>
    <w:rsid w:val="00710234"/>
    <w:rsid w:val="00710966"/>
    <w:rsid w:val="00710D9E"/>
    <w:rsid w:val="00711F73"/>
    <w:rsid w:val="00713248"/>
    <w:rsid w:val="00713B48"/>
    <w:rsid w:val="00714384"/>
    <w:rsid w:val="00716C0C"/>
    <w:rsid w:val="00717C4F"/>
    <w:rsid w:val="007215CA"/>
    <w:rsid w:val="00721A6F"/>
    <w:rsid w:val="00721C1C"/>
    <w:rsid w:val="00724A3C"/>
    <w:rsid w:val="007303E2"/>
    <w:rsid w:val="00731E6D"/>
    <w:rsid w:val="007337BC"/>
    <w:rsid w:val="007339BB"/>
    <w:rsid w:val="00734781"/>
    <w:rsid w:val="0073486C"/>
    <w:rsid w:val="00734E9B"/>
    <w:rsid w:val="00736F8C"/>
    <w:rsid w:val="0074171A"/>
    <w:rsid w:val="00741C98"/>
    <w:rsid w:val="00742A05"/>
    <w:rsid w:val="00745A9A"/>
    <w:rsid w:val="00752306"/>
    <w:rsid w:val="0075407A"/>
    <w:rsid w:val="00757AAB"/>
    <w:rsid w:val="007601E4"/>
    <w:rsid w:val="00761B8D"/>
    <w:rsid w:val="00764596"/>
    <w:rsid w:val="0076563A"/>
    <w:rsid w:val="0076705E"/>
    <w:rsid w:val="0076724F"/>
    <w:rsid w:val="00767D28"/>
    <w:rsid w:val="00767FB0"/>
    <w:rsid w:val="00770724"/>
    <w:rsid w:val="00771A38"/>
    <w:rsid w:val="007771C3"/>
    <w:rsid w:val="00780EEA"/>
    <w:rsid w:val="0078153E"/>
    <w:rsid w:val="007839DC"/>
    <w:rsid w:val="00783F96"/>
    <w:rsid w:val="00785275"/>
    <w:rsid w:val="00793801"/>
    <w:rsid w:val="007A02B3"/>
    <w:rsid w:val="007A2E61"/>
    <w:rsid w:val="007A4D4E"/>
    <w:rsid w:val="007A539B"/>
    <w:rsid w:val="007A58CE"/>
    <w:rsid w:val="007A61BE"/>
    <w:rsid w:val="007A6D9A"/>
    <w:rsid w:val="007A73E8"/>
    <w:rsid w:val="007B4363"/>
    <w:rsid w:val="007B626A"/>
    <w:rsid w:val="007C06C1"/>
    <w:rsid w:val="007C481F"/>
    <w:rsid w:val="007C66A4"/>
    <w:rsid w:val="007D0B43"/>
    <w:rsid w:val="007D1988"/>
    <w:rsid w:val="007D2463"/>
    <w:rsid w:val="007D46DB"/>
    <w:rsid w:val="007D55F0"/>
    <w:rsid w:val="007D6974"/>
    <w:rsid w:val="007E1E12"/>
    <w:rsid w:val="007E31EC"/>
    <w:rsid w:val="007E466E"/>
    <w:rsid w:val="007E50D4"/>
    <w:rsid w:val="007E5119"/>
    <w:rsid w:val="007E5998"/>
    <w:rsid w:val="007E60F1"/>
    <w:rsid w:val="007F0BF0"/>
    <w:rsid w:val="007F2596"/>
    <w:rsid w:val="007F29C1"/>
    <w:rsid w:val="007F674E"/>
    <w:rsid w:val="00800066"/>
    <w:rsid w:val="008007D4"/>
    <w:rsid w:val="008008F6"/>
    <w:rsid w:val="00803F70"/>
    <w:rsid w:val="00804AD1"/>
    <w:rsid w:val="00805F68"/>
    <w:rsid w:val="00806C38"/>
    <w:rsid w:val="00807888"/>
    <w:rsid w:val="00812992"/>
    <w:rsid w:val="00813F76"/>
    <w:rsid w:val="00816479"/>
    <w:rsid w:val="00816A01"/>
    <w:rsid w:val="00816E15"/>
    <w:rsid w:val="00817C5C"/>
    <w:rsid w:val="0082286A"/>
    <w:rsid w:val="00822B40"/>
    <w:rsid w:val="0082332C"/>
    <w:rsid w:val="00823F70"/>
    <w:rsid w:val="00824F6D"/>
    <w:rsid w:val="00826572"/>
    <w:rsid w:val="00826D83"/>
    <w:rsid w:val="00830D4A"/>
    <w:rsid w:val="00833762"/>
    <w:rsid w:val="008346EB"/>
    <w:rsid w:val="00834DEE"/>
    <w:rsid w:val="008360CD"/>
    <w:rsid w:val="008367E8"/>
    <w:rsid w:val="00837057"/>
    <w:rsid w:val="008372DF"/>
    <w:rsid w:val="00840BE9"/>
    <w:rsid w:val="0084332B"/>
    <w:rsid w:val="008439EA"/>
    <w:rsid w:val="00844224"/>
    <w:rsid w:val="00844272"/>
    <w:rsid w:val="00844455"/>
    <w:rsid w:val="00845EB3"/>
    <w:rsid w:val="008466AC"/>
    <w:rsid w:val="008466E4"/>
    <w:rsid w:val="00846DE3"/>
    <w:rsid w:val="00850E72"/>
    <w:rsid w:val="00852064"/>
    <w:rsid w:val="00852530"/>
    <w:rsid w:val="00853364"/>
    <w:rsid w:val="008539B0"/>
    <w:rsid w:val="00853BC6"/>
    <w:rsid w:val="00854017"/>
    <w:rsid w:val="0085432A"/>
    <w:rsid w:val="00855B77"/>
    <w:rsid w:val="00856C34"/>
    <w:rsid w:val="00863208"/>
    <w:rsid w:val="008649B5"/>
    <w:rsid w:val="00866E09"/>
    <w:rsid w:val="008714D7"/>
    <w:rsid w:val="008734C7"/>
    <w:rsid w:val="00874843"/>
    <w:rsid w:val="008759ED"/>
    <w:rsid w:val="00877369"/>
    <w:rsid w:val="00882292"/>
    <w:rsid w:val="00884C98"/>
    <w:rsid w:val="00885B14"/>
    <w:rsid w:val="008873F1"/>
    <w:rsid w:val="0089127E"/>
    <w:rsid w:val="008932F5"/>
    <w:rsid w:val="00894AAE"/>
    <w:rsid w:val="008951B3"/>
    <w:rsid w:val="008957D6"/>
    <w:rsid w:val="008964C3"/>
    <w:rsid w:val="008A0D75"/>
    <w:rsid w:val="008A1A71"/>
    <w:rsid w:val="008A2ACA"/>
    <w:rsid w:val="008A7224"/>
    <w:rsid w:val="008B50D7"/>
    <w:rsid w:val="008B77C7"/>
    <w:rsid w:val="008B7CD5"/>
    <w:rsid w:val="008C4DE4"/>
    <w:rsid w:val="008C5B0F"/>
    <w:rsid w:val="008C5D2E"/>
    <w:rsid w:val="008C6705"/>
    <w:rsid w:val="008C6A73"/>
    <w:rsid w:val="008C7774"/>
    <w:rsid w:val="008D0F5B"/>
    <w:rsid w:val="008D53F4"/>
    <w:rsid w:val="008D5855"/>
    <w:rsid w:val="008D5B42"/>
    <w:rsid w:val="008D669B"/>
    <w:rsid w:val="008E1DDF"/>
    <w:rsid w:val="008E3A97"/>
    <w:rsid w:val="008E3F3D"/>
    <w:rsid w:val="008E620E"/>
    <w:rsid w:val="008E66E4"/>
    <w:rsid w:val="008F2094"/>
    <w:rsid w:val="008F4139"/>
    <w:rsid w:val="008F4562"/>
    <w:rsid w:val="008F5ADF"/>
    <w:rsid w:val="008F5B3A"/>
    <w:rsid w:val="009012E0"/>
    <w:rsid w:val="009026C1"/>
    <w:rsid w:val="0090698A"/>
    <w:rsid w:val="00907068"/>
    <w:rsid w:val="00907BC7"/>
    <w:rsid w:val="00907ED4"/>
    <w:rsid w:val="00914FA0"/>
    <w:rsid w:val="009217A9"/>
    <w:rsid w:val="00921B13"/>
    <w:rsid w:val="0092217F"/>
    <w:rsid w:val="0092287D"/>
    <w:rsid w:val="00922949"/>
    <w:rsid w:val="0092344E"/>
    <w:rsid w:val="0092572B"/>
    <w:rsid w:val="00926AA4"/>
    <w:rsid w:val="0092736F"/>
    <w:rsid w:val="00930483"/>
    <w:rsid w:val="00930994"/>
    <w:rsid w:val="009322F1"/>
    <w:rsid w:val="00932465"/>
    <w:rsid w:val="009331C6"/>
    <w:rsid w:val="00933262"/>
    <w:rsid w:val="0093381F"/>
    <w:rsid w:val="00934E7D"/>
    <w:rsid w:val="00935E48"/>
    <w:rsid w:val="00935EC9"/>
    <w:rsid w:val="00937032"/>
    <w:rsid w:val="009371EE"/>
    <w:rsid w:val="0094513B"/>
    <w:rsid w:val="009464CA"/>
    <w:rsid w:val="00950A7E"/>
    <w:rsid w:val="00950BA9"/>
    <w:rsid w:val="00950F24"/>
    <w:rsid w:val="00953544"/>
    <w:rsid w:val="009547C6"/>
    <w:rsid w:val="00955B42"/>
    <w:rsid w:val="00956D7B"/>
    <w:rsid w:val="00961879"/>
    <w:rsid w:val="009634D2"/>
    <w:rsid w:val="009645EE"/>
    <w:rsid w:val="00971BF1"/>
    <w:rsid w:val="00971CDF"/>
    <w:rsid w:val="00972502"/>
    <w:rsid w:val="00977AC9"/>
    <w:rsid w:val="009802E6"/>
    <w:rsid w:val="00981938"/>
    <w:rsid w:val="00982593"/>
    <w:rsid w:val="00982FEB"/>
    <w:rsid w:val="009833CA"/>
    <w:rsid w:val="009844D7"/>
    <w:rsid w:val="0099122E"/>
    <w:rsid w:val="00992248"/>
    <w:rsid w:val="009927CF"/>
    <w:rsid w:val="009A0812"/>
    <w:rsid w:val="009A186E"/>
    <w:rsid w:val="009A2F5D"/>
    <w:rsid w:val="009A3561"/>
    <w:rsid w:val="009B0B28"/>
    <w:rsid w:val="009B14EA"/>
    <w:rsid w:val="009B3935"/>
    <w:rsid w:val="009B3E24"/>
    <w:rsid w:val="009B5D40"/>
    <w:rsid w:val="009B6395"/>
    <w:rsid w:val="009B6CED"/>
    <w:rsid w:val="009C1A65"/>
    <w:rsid w:val="009C2C31"/>
    <w:rsid w:val="009C5D18"/>
    <w:rsid w:val="009D243A"/>
    <w:rsid w:val="009D2764"/>
    <w:rsid w:val="009D415B"/>
    <w:rsid w:val="009D427D"/>
    <w:rsid w:val="009D610F"/>
    <w:rsid w:val="009D737A"/>
    <w:rsid w:val="009D7BDA"/>
    <w:rsid w:val="009E1639"/>
    <w:rsid w:val="009E3BBF"/>
    <w:rsid w:val="009E582A"/>
    <w:rsid w:val="009E7B15"/>
    <w:rsid w:val="009F085D"/>
    <w:rsid w:val="009F1A15"/>
    <w:rsid w:val="009F4017"/>
    <w:rsid w:val="009F5822"/>
    <w:rsid w:val="009F5D27"/>
    <w:rsid w:val="00A02572"/>
    <w:rsid w:val="00A02BFF"/>
    <w:rsid w:val="00A038C2"/>
    <w:rsid w:val="00A0665B"/>
    <w:rsid w:val="00A067F6"/>
    <w:rsid w:val="00A07E59"/>
    <w:rsid w:val="00A10DD6"/>
    <w:rsid w:val="00A119E7"/>
    <w:rsid w:val="00A126E2"/>
    <w:rsid w:val="00A13F70"/>
    <w:rsid w:val="00A14050"/>
    <w:rsid w:val="00A14F00"/>
    <w:rsid w:val="00A15299"/>
    <w:rsid w:val="00A16662"/>
    <w:rsid w:val="00A16856"/>
    <w:rsid w:val="00A17A2B"/>
    <w:rsid w:val="00A23D98"/>
    <w:rsid w:val="00A24A1E"/>
    <w:rsid w:val="00A25811"/>
    <w:rsid w:val="00A2614D"/>
    <w:rsid w:val="00A26611"/>
    <w:rsid w:val="00A27D80"/>
    <w:rsid w:val="00A326BF"/>
    <w:rsid w:val="00A32BC4"/>
    <w:rsid w:val="00A37D2C"/>
    <w:rsid w:val="00A41E75"/>
    <w:rsid w:val="00A42A90"/>
    <w:rsid w:val="00A42C54"/>
    <w:rsid w:val="00A4305D"/>
    <w:rsid w:val="00A43D79"/>
    <w:rsid w:val="00A44F98"/>
    <w:rsid w:val="00A459FA"/>
    <w:rsid w:val="00A475EB"/>
    <w:rsid w:val="00A50061"/>
    <w:rsid w:val="00A509F8"/>
    <w:rsid w:val="00A50C60"/>
    <w:rsid w:val="00A5289C"/>
    <w:rsid w:val="00A53744"/>
    <w:rsid w:val="00A539FA"/>
    <w:rsid w:val="00A54329"/>
    <w:rsid w:val="00A57C4C"/>
    <w:rsid w:val="00A57DFF"/>
    <w:rsid w:val="00A60C60"/>
    <w:rsid w:val="00A61A3C"/>
    <w:rsid w:val="00A6240D"/>
    <w:rsid w:val="00A6382C"/>
    <w:rsid w:val="00A70DF8"/>
    <w:rsid w:val="00A7593F"/>
    <w:rsid w:val="00A76512"/>
    <w:rsid w:val="00A7731B"/>
    <w:rsid w:val="00A77A4D"/>
    <w:rsid w:val="00A77AF4"/>
    <w:rsid w:val="00A84F16"/>
    <w:rsid w:val="00A87E95"/>
    <w:rsid w:val="00A907AE"/>
    <w:rsid w:val="00A97A25"/>
    <w:rsid w:val="00AA3703"/>
    <w:rsid w:val="00AA40F3"/>
    <w:rsid w:val="00AA453C"/>
    <w:rsid w:val="00AA4636"/>
    <w:rsid w:val="00AA5C89"/>
    <w:rsid w:val="00AA5EB8"/>
    <w:rsid w:val="00AB0075"/>
    <w:rsid w:val="00AB2BD3"/>
    <w:rsid w:val="00AB3F15"/>
    <w:rsid w:val="00AB4A40"/>
    <w:rsid w:val="00AB576D"/>
    <w:rsid w:val="00AB5798"/>
    <w:rsid w:val="00AB6E55"/>
    <w:rsid w:val="00AB7865"/>
    <w:rsid w:val="00AB7920"/>
    <w:rsid w:val="00AB7A82"/>
    <w:rsid w:val="00AC1CAE"/>
    <w:rsid w:val="00AC4989"/>
    <w:rsid w:val="00AC6437"/>
    <w:rsid w:val="00AC6A72"/>
    <w:rsid w:val="00AD07E3"/>
    <w:rsid w:val="00AD192D"/>
    <w:rsid w:val="00AD1E28"/>
    <w:rsid w:val="00AD4971"/>
    <w:rsid w:val="00AD5442"/>
    <w:rsid w:val="00AD6A16"/>
    <w:rsid w:val="00AD713C"/>
    <w:rsid w:val="00AD7DBE"/>
    <w:rsid w:val="00AE052B"/>
    <w:rsid w:val="00AE5B4A"/>
    <w:rsid w:val="00AE7F89"/>
    <w:rsid w:val="00AF0AAD"/>
    <w:rsid w:val="00AF1473"/>
    <w:rsid w:val="00AF30B8"/>
    <w:rsid w:val="00AF32CE"/>
    <w:rsid w:val="00AF391A"/>
    <w:rsid w:val="00AF6DE9"/>
    <w:rsid w:val="00B01507"/>
    <w:rsid w:val="00B035E8"/>
    <w:rsid w:val="00B073A9"/>
    <w:rsid w:val="00B12525"/>
    <w:rsid w:val="00B1324F"/>
    <w:rsid w:val="00B13D20"/>
    <w:rsid w:val="00B140F1"/>
    <w:rsid w:val="00B17CEE"/>
    <w:rsid w:val="00B20638"/>
    <w:rsid w:val="00B235C9"/>
    <w:rsid w:val="00B239A2"/>
    <w:rsid w:val="00B247FD"/>
    <w:rsid w:val="00B2486E"/>
    <w:rsid w:val="00B24D11"/>
    <w:rsid w:val="00B26068"/>
    <w:rsid w:val="00B27532"/>
    <w:rsid w:val="00B30A05"/>
    <w:rsid w:val="00B30A99"/>
    <w:rsid w:val="00B31485"/>
    <w:rsid w:val="00B32F6D"/>
    <w:rsid w:val="00B3358C"/>
    <w:rsid w:val="00B33E98"/>
    <w:rsid w:val="00B352BC"/>
    <w:rsid w:val="00B41D93"/>
    <w:rsid w:val="00B43831"/>
    <w:rsid w:val="00B4409C"/>
    <w:rsid w:val="00B44FCD"/>
    <w:rsid w:val="00B45B86"/>
    <w:rsid w:val="00B52463"/>
    <w:rsid w:val="00B52691"/>
    <w:rsid w:val="00B53AAA"/>
    <w:rsid w:val="00B53DD5"/>
    <w:rsid w:val="00B56032"/>
    <w:rsid w:val="00B56266"/>
    <w:rsid w:val="00B5650B"/>
    <w:rsid w:val="00B66231"/>
    <w:rsid w:val="00B676EE"/>
    <w:rsid w:val="00B75FD2"/>
    <w:rsid w:val="00B7749B"/>
    <w:rsid w:val="00B77B0B"/>
    <w:rsid w:val="00B80972"/>
    <w:rsid w:val="00B8097F"/>
    <w:rsid w:val="00B80C69"/>
    <w:rsid w:val="00B80D97"/>
    <w:rsid w:val="00B8221B"/>
    <w:rsid w:val="00B83657"/>
    <w:rsid w:val="00B875D7"/>
    <w:rsid w:val="00B90B84"/>
    <w:rsid w:val="00B924FC"/>
    <w:rsid w:val="00B943DF"/>
    <w:rsid w:val="00B949DF"/>
    <w:rsid w:val="00B952E3"/>
    <w:rsid w:val="00B97B0C"/>
    <w:rsid w:val="00BA362A"/>
    <w:rsid w:val="00BA41E4"/>
    <w:rsid w:val="00BA671E"/>
    <w:rsid w:val="00BB0303"/>
    <w:rsid w:val="00BB201D"/>
    <w:rsid w:val="00BB24AF"/>
    <w:rsid w:val="00BB4DD8"/>
    <w:rsid w:val="00BB4DE8"/>
    <w:rsid w:val="00BB6BB1"/>
    <w:rsid w:val="00BC0281"/>
    <w:rsid w:val="00BC1E55"/>
    <w:rsid w:val="00BC49A2"/>
    <w:rsid w:val="00BC6AED"/>
    <w:rsid w:val="00BC7569"/>
    <w:rsid w:val="00BC76C7"/>
    <w:rsid w:val="00BD04C9"/>
    <w:rsid w:val="00BD2152"/>
    <w:rsid w:val="00BD3803"/>
    <w:rsid w:val="00BD5A95"/>
    <w:rsid w:val="00BD6430"/>
    <w:rsid w:val="00BD7298"/>
    <w:rsid w:val="00BE2E5D"/>
    <w:rsid w:val="00BE4F70"/>
    <w:rsid w:val="00BE6EA4"/>
    <w:rsid w:val="00BE7301"/>
    <w:rsid w:val="00BE7371"/>
    <w:rsid w:val="00BE7518"/>
    <w:rsid w:val="00BF1837"/>
    <w:rsid w:val="00BF3325"/>
    <w:rsid w:val="00BF3E4C"/>
    <w:rsid w:val="00BF3F50"/>
    <w:rsid w:val="00C0052B"/>
    <w:rsid w:val="00C03B0C"/>
    <w:rsid w:val="00C06F58"/>
    <w:rsid w:val="00C20526"/>
    <w:rsid w:val="00C26291"/>
    <w:rsid w:val="00C26941"/>
    <w:rsid w:val="00C31A4A"/>
    <w:rsid w:val="00C32D2F"/>
    <w:rsid w:val="00C334A6"/>
    <w:rsid w:val="00C37EE3"/>
    <w:rsid w:val="00C41A40"/>
    <w:rsid w:val="00C41C07"/>
    <w:rsid w:val="00C42FCE"/>
    <w:rsid w:val="00C43CEC"/>
    <w:rsid w:val="00C44043"/>
    <w:rsid w:val="00C47B20"/>
    <w:rsid w:val="00C50919"/>
    <w:rsid w:val="00C50E7F"/>
    <w:rsid w:val="00C51B4E"/>
    <w:rsid w:val="00C5389D"/>
    <w:rsid w:val="00C5436C"/>
    <w:rsid w:val="00C55DDB"/>
    <w:rsid w:val="00C6363D"/>
    <w:rsid w:val="00C63A64"/>
    <w:rsid w:val="00C67D5C"/>
    <w:rsid w:val="00C70252"/>
    <w:rsid w:val="00C70822"/>
    <w:rsid w:val="00C76E49"/>
    <w:rsid w:val="00C77F53"/>
    <w:rsid w:val="00C8100D"/>
    <w:rsid w:val="00C81E1F"/>
    <w:rsid w:val="00C8319D"/>
    <w:rsid w:val="00C850AD"/>
    <w:rsid w:val="00C90C67"/>
    <w:rsid w:val="00C91C64"/>
    <w:rsid w:val="00C91F12"/>
    <w:rsid w:val="00C94A41"/>
    <w:rsid w:val="00C968FA"/>
    <w:rsid w:val="00C97EE0"/>
    <w:rsid w:val="00CA05B2"/>
    <w:rsid w:val="00CA1506"/>
    <w:rsid w:val="00CA157A"/>
    <w:rsid w:val="00CA1765"/>
    <w:rsid w:val="00CA2ACA"/>
    <w:rsid w:val="00CA4FAA"/>
    <w:rsid w:val="00CA7764"/>
    <w:rsid w:val="00CB04F5"/>
    <w:rsid w:val="00CB0754"/>
    <w:rsid w:val="00CB1348"/>
    <w:rsid w:val="00CB1C2F"/>
    <w:rsid w:val="00CB1F4F"/>
    <w:rsid w:val="00CB3CED"/>
    <w:rsid w:val="00CB3D77"/>
    <w:rsid w:val="00CB65C0"/>
    <w:rsid w:val="00CB7DEB"/>
    <w:rsid w:val="00CC2556"/>
    <w:rsid w:val="00CC575C"/>
    <w:rsid w:val="00CC5AB3"/>
    <w:rsid w:val="00CC7593"/>
    <w:rsid w:val="00CC783A"/>
    <w:rsid w:val="00CD107C"/>
    <w:rsid w:val="00CD25DB"/>
    <w:rsid w:val="00CD2E6D"/>
    <w:rsid w:val="00CD5140"/>
    <w:rsid w:val="00CD6480"/>
    <w:rsid w:val="00CD77FD"/>
    <w:rsid w:val="00CE150E"/>
    <w:rsid w:val="00CE1FD6"/>
    <w:rsid w:val="00CE3820"/>
    <w:rsid w:val="00CE5470"/>
    <w:rsid w:val="00CE662C"/>
    <w:rsid w:val="00CE6935"/>
    <w:rsid w:val="00CE6FFD"/>
    <w:rsid w:val="00CE7FAC"/>
    <w:rsid w:val="00CF1EF6"/>
    <w:rsid w:val="00CF5C91"/>
    <w:rsid w:val="00D002C2"/>
    <w:rsid w:val="00D0036D"/>
    <w:rsid w:val="00D05AC0"/>
    <w:rsid w:val="00D07777"/>
    <w:rsid w:val="00D07B88"/>
    <w:rsid w:val="00D128BE"/>
    <w:rsid w:val="00D14DDD"/>
    <w:rsid w:val="00D20296"/>
    <w:rsid w:val="00D20606"/>
    <w:rsid w:val="00D20763"/>
    <w:rsid w:val="00D2282E"/>
    <w:rsid w:val="00D22A6E"/>
    <w:rsid w:val="00D26D09"/>
    <w:rsid w:val="00D27249"/>
    <w:rsid w:val="00D279D2"/>
    <w:rsid w:val="00D27BBA"/>
    <w:rsid w:val="00D30F35"/>
    <w:rsid w:val="00D33D85"/>
    <w:rsid w:val="00D341B6"/>
    <w:rsid w:val="00D343BF"/>
    <w:rsid w:val="00D412F4"/>
    <w:rsid w:val="00D41358"/>
    <w:rsid w:val="00D424A5"/>
    <w:rsid w:val="00D42536"/>
    <w:rsid w:val="00D42C2F"/>
    <w:rsid w:val="00D45542"/>
    <w:rsid w:val="00D45D64"/>
    <w:rsid w:val="00D462BD"/>
    <w:rsid w:val="00D466D7"/>
    <w:rsid w:val="00D46880"/>
    <w:rsid w:val="00D47571"/>
    <w:rsid w:val="00D475CD"/>
    <w:rsid w:val="00D47677"/>
    <w:rsid w:val="00D51BBE"/>
    <w:rsid w:val="00D530F0"/>
    <w:rsid w:val="00D55038"/>
    <w:rsid w:val="00D55B52"/>
    <w:rsid w:val="00D55E56"/>
    <w:rsid w:val="00D600AB"/>
    <w:rsid w:val="00D62253"/>
    <w:rsid w:val="00D63845"/>
    <w:rsid w:val="00D6689F"/>
    <w:rsid w:val="00D715E8"/>
    <w:rsid w:val="00D757F7"/>
    <w:rsid w:val="00D7623C"/>
    <w:rsid w:val="00D76429"/>
    <w:rsid w:val="00D80E62"/>
    <w:rsid w:val="00D81040"/>
    <w:rsid w:val="00D84DEC"/>
    <w:rsid w:val="00D8612E"/>
    <w:rsid w:val="00D87735"/>
    <w:rsid w:val="00D93C2B"/>
    <w:rsid w:val="00D96280"/>
    <w:rsid w:val="00D9639E"/>
    <w:rsid w:val="00DA4D0D"/>
    <w:rsid w:val="00DA51DD"/>
    <w:rsid w:val="00DA654A"/>
    <w:rsid w:val="00DB2269"/>
    <w:rsid w:val="00DB2B2A"/>
    <w:rsid w:val="00DB3EBC"/>
    <w:rsid w:val="00DB5F75"/>
    <w:rsid w:val="00DC0E5B"/>
    <w:rsid w:val="00DC0F12"/>
    <w:rsid w:val="00DC2EAC"/>
    <w:rsid w:val="00DC5FED"/>
    <w:rsid w:val="00DC6090"/>
    <w:rsid w:val="00DC7160"/>
    <w:rsid w:val="00DC7F85"/>
    <w:rsid w:val="00DD0C92"/>
    <w:rsid w:val="00DD42F4"/>
    <w:rsid w:val="00DD6BFF"/>
    <w:rsid w:val="00DD6D91"/>
    <w:rsid w:val="00DD7452"/>
    <w:rsid w:val="00DD784E"/>
    <w:rsid w:val="00DE14A5"/>
    <w:rsid w:val="00DE210F"/>
    <w:rsid w:val="00DE5444"/>
    <w:rsid w:val="00DE57A7"/>
    <w:rsid w:val="00DE6FE7"/>
    <w:rsid w:val="00DF019A"/>
    <w:rsid w:val="00DF195D"/>
    <w:rsid w:val="00DF4D30"/>
    <w:rsid w:val="00DF4DBD"/>
    <w:rsid w:val="00DF6CBD"/>
    <w:rsid w:val="00E00D73"/>
    <w:rsid w:val="00E01AC9"/>
    <w:rsid w:val="00E0211C"/>
    <w:rsid w:val="00E021A2"/>
    <w:rsid w:val="00E123C6"/>
    <w:rsid w:val="00E1326F"/>
    <w:rsid w:val="00E1433F"/>
    <w:rsid w:val="00E145D5"/>
    <w:rsid w:val="00E15E59"/>
    <w:rsid w:val="00E20EAC"/>
    <w:rsid w:val="00E21BC4"/>
    <w:rsid w:val="00E23B63"/>
    <w:rsid w:val="00E26142"/>
    <w:rsid w:val="00E3431A"/>
    <w:rsid w:val="00E35F8D"/>
    <w:rsid w:val="00E45EF8"/>
    <w:rsid w:val="00E4638C"/>
    <w:rsid w:val="00E47A93"/>
    <w:rsid w:val="00E5199D"/>
    <w:rsid w:val="00E5417C"/>
    <w:rsid w:val="00E546F3"/>
    <w:rsid w:val="00E54BD0"/>
    <w:rsid w:val="00E57AE1"/>
    <w:rsid w:val="00E621CB"/>
    <w:rsid w:val="00E6326E"/>
    <w:rsid w:val="00E64158"/>
    <w:rsid w:val="00E67237"/>
    <w:rsid w:val="00E70FD7"/>
    <w:rsid w:val="00E7203E"/>
    <w:rsid w:val="00E73038"/>
    <w:rsid w:val="00E752CE"/>
    <w:rsid w:val="00E76656"/>
    <w:rsid w:val="00E76C7E"/>
    <w:rsid w:val="00E80C39"/>
    <w:rsid w:val="00E81754"/>
    <w:rsid w:val="00E82839"/>
    <w:rsid w:val="00E84C64"/>
    <w:rsid w:val="00E86195"/>
    <w:rsid w:val="00E8680C"/>
    <w:rsid w:val="00E86DF3"/>
    <w:rsid w:val="00E86E49"/>
    <w:rsid w:val="00E92137"/>
    <w:rsid w:val="00E93242"/>
    <w:rsid w:val="00E93CC9"/>
    <w:rsid w:val="00E94A0A"/>
    <w:rsid w:val="00E958F2"/>
    <w:rsid w:val="00EA072D"/>
    <w:rsid w:val="00EA12A7"/>
    <w:rsid w:val="00EA160C"/>
    <w:rsid w:val="00EA1F68"/>
    <w:rsid w:val="00EA356B"/>
    <w:rsid w:val="00EA6494"/>
    <w:rsid w:val="00EA698A"/>
    <w:rsid w:val="00EA7C3C"/>
    <w:rsid w:val="00EB0C72"/>
    <w:rsid w:val="00EB1059"/>
    <w:rsid w:val="00EB17B8"/>
    <w:rsid w:val="00EB3261"/>
    <w:rsid w:val="00EB50B6"/>
    <w:rsid w:val="00EB5513"/>
    <w:rsid w:val="00EB629D"/>
    <w:rsid w:val="00EB7AEC"/>
    <w:rsid w:val="00EC2CF6"/>
    <w:rsid w:val="00EC34E6"/>
    <w:rsid w:val="00EC5B01"/>
    <w:rsid w:val="00EC5DB7"/>
    <w:rsid w:val="00EC6076"/>
    <w:rsid w:val="00EC778F"/>
    <w:rsid w:val="00ED093F"/>
    <w:rsid w:val="00ED171F"/>
    <w:rsid w:val="00EE19A4"/>
    <w:rsid w:val="00EE2B05"/>
    <w:rsid w:val="00EE383F"/>
    <w:rsid w:val="00EE6976"/>
    <w:rsid w:val="00EE6C3B"/>
    <w:rsid w:val="00EF05C8"/>
    <w:rsid w:val="00EF1C90"/>
    <w:rsid w:val="00EF289B"/>
    <w:rsid w:val="00EF40B7"/>
    <w:rsid w:val="00EF67AC"/>
    <w:rsid w:val="00EF6B6F"/>
    <w:rsid w:val="00EF7436"/>
    <w:rsid w:val="00EF7A5B"/>
    <w:rsid w:val="00EF7D19"/>
    <w:rsid w:val="00F02915"/>
    <w:rsid w:val="00F0446F"/>
    <w:rsid w:val="00F05E5D"/>
    <w:rsid w:val="00F11526"/>
    <w:rsid w:val="00F11680"/>
    <w:rsid w:val="00F134A7"/>
    <w:rsid w:val="00F136CA"/>
    <w:rsid w:val="00F13862"/>
    <w:rsid w:val="00F14BCA"/>
    <w:rsid w:val="00F15886"/>
    <w:rsid w:val="00F1596D"/>
    <w:rsid w:val="00F15DB5"/>
    <w:rsid w:val="00F16D00"/>
    <w:rsid w:val="00F17792"/>
    <w:rsid w:val="00F17A4C"/>
    <w:rsid w:val="00F201F9"/>
    <w:rsid w:val="00F20E7D"/>
    <w:rsid w:val="00F2500C"/>
    <w:rsid w:val="00F2628C"/>
    <w:rsid w:val="00F26FC8"/>
    <w:rsid w:val="00F27F2C"/>
    <w:rsid w:val="00F33C12"/>
    <w:rsid w:val="00F3404A"/>
    <w:rsid w:val="00F35D2E"/>
    <w:rsid w:val="00F36976"/>
    <w:rsid w:val="00F36C2B"/>
    <w:rsid w:val="00F36CD7"/>
    <w:rsid w:val="00F43A02"/>
    <w:rsid w:val="00F44AFF"/>
    <w:rsid w:val="00F45571"/>
    <w:rsid w:val="00F47EEB"/>
    <w:rsid w:val="00F506B9"/>
    <w:rsid w:val="00F54181"/>
    <w:rsid w:val="00F54600"/>
    <w:rsid w:val="00F549D8"/>
    <w:rsid w:val="00F567DA"/>
    <w:rsid w:val="00F60688"/>
    <w:rsid w:val="00F608AA"/>
    <w:rsid w:val="00F629F1"/>
    <w:rsid w:val="00F63A35"/>
    <w:rsid w:val="00F65F0A"/>
    <w:rsid w:val="00F70A57"/>
    <w:rsid w:val="00F71303"/>
    <w:rsid w:val="00F7145E"/>
    <w:rsid w:val="00F71D45"/>
    <w:rsid w:val="00F732FF"/>
    <w:rsid w:val="00F759C0"/>
    <w:rsid w:val="00F77A2D"/>
    <w:rsid w:val="00F801BA"/>
    <w:rsid w:val="00F80629"/>
    <w:rsid w:val="00F8124F"/>
    <w:rsid w:val="00F81F36"/>
    <w:rsid w:val="00F82230"/>
    <w:rsid w:val="00F82B3E"/>
    <w:rsid w:val="00F82EEE"/>
    <w:rsid w:val="00F845D0"/>
    <w:rsid w:val="00F874AA"/>
    <w:rsid w:val="00F97E1C"/>
    <w:rsid w:val="00FA0B5C"/>
    <w:rsid w:val="00FA3861"/>
    <w:rsid w:val="00FA48B9"/>
    <w:rsid w:val="00FA6272"/>
    <w:rsid w:val="00FB0EB5"/>
    <w:rsid w:val="00FB18EF"/>
    <w:rsid w:val="00FB1D03"/>
    <w:rsid w:val="00FB1EFA"/>
    <w:rsid w:val="00FB1FD5"/>
    <w:rsid w:val="00FB355B"/>
    <w:rsid w:val="00FB3CFF"/>
    <w:rsid w:val="00FB4FFC"/>
    <w:rsid w:val="00FB7ECF"/>
    <w:rsid w:val="00FC028B"/>
    <w:rsid w:val="00FC0825"/>
    <w:rsid w:val="00FC0B20"/>
    <w:rsid w:val="00FC1604"/>
    <w:rsid w:val="00FC5D82"/>
    <w:rsid w:val="00FC6AB4"/>
    <w:rsid w:val="00FD1C3D"/>
    <w:rsid w:val="00FD43C7"/>
    <w:rsid w:val="00FD51F1"/>
    <w:rsid w:val="00FD5C84"/>
    <w:rsid w:val="00FD5D16"/>
    <w:rsid w:val="00FD69EE"/>
    <w:rsid w:val="00FE0863"/>
    <w:rsid w:val="00FE4C45"/>
    <w:rsid w:val="00FE4E55"/>
    <w:rsid w:val="00FF0580"/>
    <w:rsid w:val="00FF168A"/>
    <w:rsid w:val="00FF1858"/>
    <w:rsid w:val="00FF18D9"/>
    <w:rsid w:val="00FF3FAA"/>
    <w:rsid w:val="00FF402B"/>
    <w:rsid w:val="00FF4CD9"/>
    <w:rsid w:val="00FF5047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9CD09"/>
  <w15:docId w15:val="{DC21ED55-EBD5-4169-BBA7-89CBFA54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E3C"/>
    <w:pPr>
      <w:spacing w:after="0" w:line="240" w:lineRule="auto"/>
      <w:ind w:left="270"/>
    </w:pPr>
    <w:rPr>
      <w:rFonts w:eastAsia="Times New Roman"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56C2"/>
    <w:pPr>
      <w:keepNext/>
      <w:pageBreakBefore/>
      <w:numPr>
        <w:numId w:val="26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ind w:left="630" w:right="18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66D5"/>
    <w:pPr>
      <w:keepNext/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ind w:right="187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645EE"/>
    <w:pPr>
      <w:pBdr>
        <w:top w:val="single" w:sz="6" w:space="2" w:color="4F81BD"/>
        <w:left w:val="single" w:sz="6" w:space="2" w:color="4F81BD"/>
      </w:pBdr>
      <w:spacing w:before="300"/>
      <w:ind w:right="180"/>
      <w:outlineLvl w:val="2"/>
    </w:pPr>
    <w:rPr>
      <w:rFonts w:ascii="Calibri" w:eastAsiaTheme="majorEastAsia" w:hAnsi="Calibri"/>
      <w:b/>
      <w:bCs/>
      <w:caps/>
      <w:smallCaps/>
      <w:color w:val="365F91" w:themeColor="accent1" w:themeShade="BF"/>
      <w:spacing w:val="15"/>
      <w:szCs w:val="22"/>
      <w:lang w:bidi="ar-SA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B140F1"/>
    <w:pPr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140F1"/>
    <w:pPr>
      <w:spacing w:before="300"/>
      <w:outlineLvl w:val="4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40F1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0F1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0F1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0F1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C2"/>
    <w:rPr>
      <w:rFonts w:eastAsia="Times New Roman"/>
      <w:b/>
      <w:bCs/>
      <w:caps/>
      <w:color w:val="FFFFFF" w:themeColor="background1"/>
      <w:spacing w:val="15"/>
      <w:shd w:val="clear" w:color="auto" w:fill="4F81BD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466D5"/>
    <w:rPr>
      <w:rFonts w:eastAsia="Times New Roman"/>
      <w:caps/>
      <w:spacing w:val="15"/>
      <w:shd w:val="clear" w:color="auto" w:fill="DBE5F1" w:themeFill="accent1" w:themeFillTint="33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645EE"/>
    <w:rPr>
      <w:rFonts w:ascii="Calibri" w:eastAsiaTheme="majorEastAsia" w:hAnsi="Calibri"/>
      <w:b/>
      <w:bCs/>
      <w:caps/>
      <w:smallCaps/>
      <w:color w:val="365F91" w:themeColor="accent1" w:themeShade="B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F1"/>
    <w:rPr>
      <w:rFonts w:eastAsia="Times New Roman"/>
      <w:b/>
      <w:caps/>
      <w:color w:val="365F91" w:themeColor="accent1" w:themeShade="B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140F1"/>
    <w:rPr>
      <w:rFonts w:eastAsia="Times New Roman"/>
      <w:b/>
      <w:caps/>
      <w:color w:val="365F91" w:themeColor="accent1" w:themeShade="B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B140F1"/>
    <w:rPr>
      <w:rFonts w:eastAsia="Times New Roman"/>
      <w:caps/>
      <w:color w:val="365F91" w:themeColor="accent1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0F1"/>
    <w:rPr>
      <w:rFonts w:eastAsia="Times New Roman"/>
      <w:caps/>
      <w:color w:val="365F91" w:themeColor="accent1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0F1"/>
    <w:rPr>
      <w:rFonts w:eastAsia="Times New Roman"/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0F1"/>
    <w:rPr>
      <w:rFonts w:eastAsia="Times New Roman"/>
      <w:i/>
      <w:caps/>
      <w:spacing w:val="1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rsid w:val="00B140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0F1"/>
    <w:rPr>
      <w:rFonts w:eastAsia="Times New Roman"/>
      <w:sz w:val="24"/>
      <w:szCs w:val="20"/>
      <w:lang w:bidi="en-US"/>
    </w:rPr>
  </w:style>
  <w:style w:type="paragraph" w:styleId="Footer">
    <w:name w:val="footer"/>
    <w:basedOn w:val="Normal"/>
    <w:link w:val="FooterChar"/>
    <w:rsid w:val="00B140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40F1"/>
    <w:rPr>
      <w:rFonts w:eastAsia="Times New Roman"/>
      <w:sz w:val="24"/>
      <w:szCs w:val="20"/>
      <w:lang w:bidi="en-US"/>
    </w:rPr>
  </w:style>
  <w:style w:type="paragraph" w:styleId="BalloonText">
    <w:name w:val="Balloon Text"/>
    <w:basedOn w:val="Normal"/>
    <w:link w:val="BalloonTextChar"/>
    <w:rsid w:val="00B14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40F1"/>
    <w:rPr>
      <w:rFonts w:ascii="Tahoma" w:eastAsia="Times New Roman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B140F1"/>
    <w:rPr>
      <w:color w:val="808080"/>
    </w:rPr>
  </w:style>
  <w:style w:type="paragraph" w:customStyle="1" w:styleId="FirstPageTitle">
    <w:name w:val="First Page Title"/>
    <w:basedOn w:val="Normal"/>
    <w:link w:val="FirstPageTitleChar"/>
    <w:qFormat/>
    <w:rsid w:val="00B140F1"/>
    <w:pPr>
      <w:jc w:val="right"/>
    </w:pPr>
    <w:rPr>
      <w:rFonts w:ascii="Cambria" w:eastAsia="Calibri" w:hAnsi="Cambria"/>
      <w:b/>
      <w:bCs/>
      <w:color w:val="FFFFFF" w:themeColor="background1"/>
      <w:sz w:val="56"/>
      <w:szCs w:val="56"/>
    </w:rPr>
  </w:style>
  <w:style w:type="paragraph" w:customStyle="1" w:styleId="FirstPageSubTitle">
    <w:name w:val="First Page SubTitle"/>
    <w:basedOn w:val="Normal"/>
    <w:link w:val="FirstPageSubTitleChar"/>
    <w:qFormat/>
    <w:rsid w:val="00B140F1"/>
    <w:pPr>
      <w:jc w:val="right"/>
    </w:pPr>
    <w:rPr>
      <w:rFonts w:eastAsia="Calibri"/>
      <w:b/>
      <w:color w:val="11497F"/>
      <w:sz w:val="48"/>
      <w:szCs w:val="48"/>
    </w:rPr>
  </w:style>
  <w:style w:type="character" w:customStyle="1" w:styleId="FirstPageTitleChar">
    <w:name w:val="First Page Title Char"/>
    <w:basedOn w:val="DefaultParagraphFont"/>
    <w:link w:val="FirstPageTitle"/>
    <w:rsid w:val="00B140F1"/>
    <w:rPr>
      <w:rFonts w:ascii="Cambria" w:eastAsia="Calibri" w:hAnsi="Cambria"/>
      <w:b/>
      <w:bCs/>
      <w:color w:val="FFFFFF" w:themeColor="background1"/>
      <w:sz w:val="56"/>
      <w:szCs w:val="56"/>
      <w:lang w:bidi="en-US"/>
    </w:rPr>
  </w:style>
  <w:style w:type="paragraph" w:customStyle="1" w:styleId="FirstPageDate">
    <w:name w:val="First Page Date"/>
    <w:basedOn w:val="FirstPageSubTitle"/>
    <w:link w:val="FirstPageDateChar"/>
    <w:qFormat/>
    <w:rsid w:val="00B140F1"/>
  </w:style>
  <w:style w:type="character" w:customStyle="1" w:styleId="FirstPageSubTitleChar">
    <w:name w:val="First Page SubTitle Char"/>
    <w:basedOn w:val="DefaultParagraphFont"/>
    <w:link w:val="FirstPageSubTitle"/>
    <w:rsid w:val="00B140F1"/>
    <w:rPr>
      <w:rFonts w:eastAsia="Calibri"/>
      <w:b/>
      <w:color w:val="11497F"/>
      <w:sz w:val="48"/>
      <w:szCs w:val="48"/>
      <w:lang w:bidi="en-US"/>
    </w:rPr>
  </w:style>
  <w:style w:type="character" w:customStyle="1" w:styleId="FirstPageDateChar">
    <w:name w:val="First Page Date Char"/>
    <w:basedOn w:val="DefaultParagraphFont"/>
    <w:link w:val="FirstPageDate"/>
    <w:rsid w:val="00B140F1"/>
    <w:rPr>
      <w:rFonts w:eastAsia="Calibri"/>
      <w:b/>
      <w:color w:val="11497F"/>
      <w:sz w:val="48"/>
      <w:szCs w:val="48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0F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40F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0F1"/>
    <w:rPr>
      <w:rFonts w:eastAsia="Times New Roman"/>
      <w:caps/>
      <w:color w:val="4F81BD" w:themeColor="accent1"/>
      <w:spacing w:val="10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F1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0F1"/>
    <w:rPr>
      <w:rFonts w:eastAsia="Times New Roman"/>
      <w:caps/>
      <w:color w:val="595959" w:themeColor="text1" w:themeTint="A6"/>
      <w:spacing w:val="10"/>
      <w:sz w:val="24"/>
      <w:szCs w:val="24"/>
      <w:lang w:bidi="en-US"/>
    </w:rPr>
  </w:style>
  <w:style w:type="character" w:styleId="Strong">
    <w:name w:val="Strong"/>
    <w:uiPriority w:val="22"/>
    <w:qFormat/>
    <w:rsid w:val="00B140F1"/>
    <w:rPr>
      <w:b/>
      <w:bCs/>
    </w:rPr>
  </w:style>
  <w:style w:type="character" w:styleId="Emphasis">
    <w:name w:val="Emphasis"/>
    <w:uiPriority w:val="20"/>
    <w:qFormat/>
    <w:rsid w:val="00B140F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140F1"/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140F1"/>
    <w:rPr>
      <w:rFonts w:eastAsia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B140F1"/>
    <w:pPr>
      <w:numPr>
        <w:numId w:val="2"/>
      </w:numPr>
      <w:ind w:right="180"/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140F1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B140F1"/>
    <w:rPr>
      <w:rFonts w:eastAsia="Times New Roman"/>
      <w:i/>
      <w:iCs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0F1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0F1"/>
    <w:rPr>
      <w:rFonts w:eastAsia="Times New Roman"/>
      <w:i/>
      <w:iCs/>
      <w:color w:val="4F81BD" w:themeColor="accent1"/>
      <w:sz w:val="20"/>
      <w:szCs w:val="20"/>
      <w:lang w:bidi="en-US"/>
    </w:rPr>
  </w:style>
  <w:style w:type="character" w:styleId="SubtleEmphasis">
    <w:name w:val="Subtle Emphasis"/>
    <w:uiPriority w:val="19"/>
    <w:qFormat/>
    <w:rsid w:val="00B140F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140F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140F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140F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140F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140F1"/>
    <w:pPr>
      <w:ind w:left="270"/>
      <w:outlineLvl w:val="9"/>
    </w:pPr>
  </w:style>
  <w:style w:type="table" w:styleId="TableGrid">
    <w:name w:val="Table Grid"/>
    <w:basedOn w:val="TableNormal"/>
    <w:uiPriority w:val="59"/>
    <w:rsid w:val="00B140F1"/>
    <w:pPr>
      <w:spacing w:after="0" w:line="240" w:lineRule="auto"/>
      <w:ind w:left="274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-AddressLine">
    <w:name w:val="Header - Address Line"/>
    <w:basedOn w:val="Header"/>
    <w:link w:val="Header-AddressLineChar"/>
    <w:autoRedefine/>
    <w:qFormat/>
    <w:rsid w:val="00B140F1"/>
    <w:pPr>
      <w:ind w:left="0"/>
    </w:pPr>
    <w:rPr>
      <w:sz w:val="16"/>
      <w:szCs w:val="16"/>
    </w:rPr>
  </w:style>
  <w:style w:type="character" w:customStyle="1" w:styleId="Header-AddressLineChar">
    <w:name w:val="Header - Address Line Char"/>
    <w:basedOn w:val="HeaderChar"/>
    <w:link w:val="Header-AddressLine"/>
    <w:rsid w:val="00B140F1"/>
    <w:rPr>
      <w:rFonts w:eastAsia="Times New Roman"/>
      <w:sz w:val="16"/>
      <w:szCs w:val="16"/>
      <w:lang w:bidi="en-US"/>
    </w:rPr>
  </w:style>
  <w:style w:type="paragraph" w:customStyle="1" w:styleId="Footer-Claricode">
    <w:name w:val="Footer - Claricode"/>
    <w:basedOn w:val="Normal"/>
    <w:link w:val="Footer-ClaricodeChar"/>
    <w:qFormat/>
    <w:rsid w:val="00B140F1"/>
    <w:rPr>
      <w:sz w:val="16"/>
      <w:szCs w:val="16"/>
    </w:rPr>
  </w:style>
  <w:style w:type="character" w:customStyle="1" w:styleId="Footer-ClaricodeChar">
    <w:name w:val="Footer - Claricode Char"/>
    <w:basedOn w:val="DefaultParagraphFont"/>
    <w:link w:val="Footer-Claricode"/>
    <w:rsid w:val="00B140F1"/>
    <w:rPr>
      <w:rFonts w:eastAsia="Times New Roman"/>
      <w:sz w:val="16"/>
      <w:szCs w:val="16"/>
      <w:lang w:bidi="en-US"/>
    </w:rPr>
  </w:style>
  <w:style w:type="paragraph" w:customStyle="1" w:styleId="Header-LogoCell">
    <w:name w:val="Header - Logo Cell"/>
    <w:basedOn w:val="Header"/>
    <w:link w:val="Header-LogoCellChar"/>
    <w:qFormat/>
    <w:rsid w:val="00B140F1"/>
    <w:pPr>
      <w:ind w:left="0"/>
    </w:pPr>
    <w:rPr>
      <w:sz w:val="20"/>
    </w:rPr>
  </w:style>
  <w:style w:type="character" w:customStyle="1" w:styleId="Header-LogoCellChar">
    <w:name w:val="Header - Logo Cell Char"/>
    <w:basedOn w:val="HeaderChar"/>
    <w:link w:val="Header-LogoCell"/>
    <w:rsid w:val="00B140F1"/>
    <w:rPr>
      <w:rFonts w:eastAsia="Times New Roman"/>
      <w:sz w:val="20"/>
      <w:szCs w:val="20"/>
      <w:lang w:bidi="en-US"/>
    </w:rPr>
  </w:style>
  <w:style w:type="paragraph" w:customStyle="1" w:styleId="Header-Title">
    <w:name w:val="Header - Title"/>
    <w:basedOn w:val="Header"/>
    <w:link w:val="Header-TitleChar"/>
    <w:qFormat/>
    <w:rsid w:val="00B140F1"/>
    <w:pPr>
      <w:jc w:val="right"/>
    </w:pPr>
    <w:rPr>
      <w:rFonts w:ascii="Verdana" w:hAnsi="Verdana"/>
      <w:sz w:val="20"/>
    </w:rPr>
  </w:style>
  <w:style w:type="character" w:customStyle="1" w:styleId="Header-TitleChar">
    <w:name w:val="Header - Title Char"/>
    <w:basedOn w:val="HeaderChar"/>
    <w:link w:val="Header-Title"/>
    <w:rsid w:val="00B140F1"/>
    <w:rPr>
      <w:rFonts w:ascii="Verdana" w:eastAsia="Times New Roman" w:hAnsi="Verdana"/>
      <w:sz w:val="20"/>
      <w:szCs w:val="20"/>
      <w:lang w:bidi="en-US"/>
    </w:rPr>
  </w:style>
  <w:style w:type="paragraph" w:customStyle="1" w:styleId="Header-Space">
    <w:name w:val="Header - Space"/>
    <w:basedOn w:val="Header"/>
    <w:link w:val="Header-SpaceChar"/>
    <w:qFormat/>
    <w:rsid w:val="00B140F1"/>
    <w:rPr>
      <w:sz w:val="10"/>
      <w:szCs w:val="10"/>
    </w:rPr>
  </w:style>
  <w:style w:type="character" w:customStyle="1" w:styleId="Header-SpaceChar">
    <w:name w:val="Header - Space Char"/>
    <w:basedOn w:val="HeaderChar"/>
    <w:link w:val="Header-Space"/>
    <w:rsid w:val="00B140F1"/>
    <w:rPr>
      <w:rFonts w:eastAsia="Times New Roman"/>
      <w:sz w:val="10"/>
      <w:szCs w:val="10"/>
      <w:lang w:bidi="en-US"/>
    </w:rPr>
  </w:style>
  <w:style w:type="paragraph" w:customStyle="1" w:styleId="Footer-Right">
    <w:name w:val="Footer - Right"/>
    <w:basedOn w:val="Footer-Claricode"/>
    <w:link w:val="Footer-RightChar"/>
    <w:qFormat/>
    <w:rsid w:val="00B140F1"/>
    <w:pPr>
      <w:jc w:val="right"/>
    </w:pPr>
  </w:style>
  <w:style w:type="character" w:customStyle="1" w:styleId="Footer-RightChar">
    <w:name w:val="Footer - Right Char"/>
    <w:basedOn w:val="Footer-ClaricodeChar"/>
    <w:link w:val="Footer-Right"/>
    <w:rsid w:val="00B140F1"/>
    <w:rPr>
      <w:rFonts w:eastAsia="Times New Roman"/>
      <w:sz w:val="16"/>
      <w:szCs w:val="16"/>
      <w:lang w:bidi="en-US"/>
    </w:rPr>
  </w:style>
  <w:style w:type="paragraph" w:customStyle="1" w:styleId="TableHeader">
    <w:name w:val="Table Header"/>
    <w:basedOn w:val="Normal"/>
    <w:link w:val="TableHeaderChar"/>
    <w:qFormat/>
    <w:rsid w:val="00B140F1"/>
    <w:rPr>
      <w:b/>
      <w:bCs/>
      <w:color w:val="FFFFFF" w:themeColor="background1"/>
      <w:sz w:val="20"/>
    </w:rPr>
  </w:style>
  <w:style w:type="character" w:customStyle="1" w:styleId="TableHeaderChar">
    <w:name w:val="Table Header Char"/>
    <w:basedOn w:val="DefaultParagraphFont"/>
    <w:link w:val="TableHeader"/>
    <w:rsid w:val="00B140F1"/>
    <w:rPr>
      <w:rFonts w:eastAsia="Times New Roman"/>
      <w:b/>
      <w:bCs/>
      <w:color w:val="FFFFFF" w:themeColor="background1"/>
      <w:sz w:val="20"/>
      <w:szCs w:val="20"/>
      <w:lang w:bidi="en-US"/>
    </w:rPr>
  </w:style>
  <w:style w:type="paragraph" w:customStyle="1" w:styleId="TableAltRow">
    <w:name w:val="Table Alt Row"/>
    <w:basedOn w:val="Normal"/>
    <w:link w:val="TableAltRowChar"/>
    <w:qFormat/>
    <w:rsid w:val="00B140F1"/>
    <w:rPr>
      <w:b/>
      <w:bCs/>
      <w:color w:val="000000" w:themeColor="text1" w:themeShade="BF"/>
      <w:sz w:val="20"/>
    </w:rPr>
  </w:style>
  <w:style w:type="character" w:customStyle="1" w:styleId="TableAltRowChar">
    <w:name w:val="Table Alt Row Char"/>
    <w:basedOn w:val="DefaultParagraphFont"/>
    <w:link w:val="TableAltRow"/>
    <w:rsid w:val="00B140F1"/>
    <w:rPr>
      <w:rFonts w:eastAsia="Times New Roman"/>
      <w:b/>
      <w:bCs/>
      <w:color w:val="000000" w:themeColor="text1" w:themeShade="BF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rsid w:val="00B140F1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B140F1"/>
  </w:style>
  <w:style w:type="paragraph" w:customStyle="1" w:styleId="Default">
    <w:name w:val="Default"/>
    <w:rsid w:val="005B0EF2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Cs w:val="24"/>
    </w:rPr>
  </w:style>
  <w:style w:type="character" w:customStyle="1" w:styleId="apple-converted-space">
    <w:name w:val="apple-converted-space"/>
    <w:basedOn w:val="DefaultParagraphFont"/>
    <w:rsid w:val="00B140F1"/>
  </w:style>
  <w:style w:type="character" w:styleId="FollowedHyperlink">
    <w:name w:val="FollowedHyperlink"/>
    <w:basedOn w:val="DefaultParagraphFont"/>
    <w:rsid w:val="00B140F1"/>
    <w:rPr>
      <w:color w:val="800080" w:themeColor="followedHyperlink"/>
      <w:u w:val="single"/>
    </w:rPr>
  </w:style>
  <w:style w:type="paragraph" w:styleId="BodyText3">
    <w:name w:val="Body Text 3"/>
    <w:basedOn w:val="Normal"/>
    <w:link w:val="BodyText3Char"/>
    <w:rsid w:val="00B140F1"/>
    <w:pPr>
      <w:spacing w:after="120"/>
      <w:ind w:left="0"/>
    </w:pPr>
    <w:rPr>
      <w:rFonts w:ascii="Times New Roman" w:hAnsi="Times New Roman" w:cs="Times New Roman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rsid w:val="00B140F1"/>
    <w:rPr>
      <w:rFonts w:ascii="Times New Roman" w:eastAsia="Times New Roman" w:hAnsi="Times New Roman" w:cs="Times New Roman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94590"/>
    <w:pPr>
      <w:tabs>
        <w:tab w:val="right" w:leader="dot" w:pos="10530"/>
      </w:tabs>
      <w:spacing w:after="100"/>
      <w:ind w:left="450" w:right="360"/>
    </w:pPr>
  </w:style>
  <w:style w:type="paragraph" w:styleId="TOC2">
    <w:name w:val="toc 2"/>
    <w:basedOn w:val="Normal"/>
    <w:next w:val="Normal"/>
    <w:autoRedefine/>
    <w:uiPriority w:val="39"/>
    <w:rsid w:val="00294590"/>
    <w:pPr>
      <w:tabs>
        <w:tab w:val="left" w:pos="1080"/>
        <w:tab w:val="right" w:leader="dot" w:pos="1053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rsid w:val="00C8100D"/>
    <w:pPr>
      <w:tabs>
        <w:tab w:val="right" w:leader="dot" w:pos="10530"/>
      </w:tabs>
      <w:spacing w:after="100"/>
      <w:ind w:left="1440"/>
    </w:pPr>
  </w:style>
  <w:style w:type="paragraph" w:customStyle="1" w:styleId="Level3">
    <w:name w:val="Level 3"/>
    <w:basedOn w:val="TOC3"/>
    <w:link w:val="Level3CharChar"/>
    <w:rsid w:val="00B140F1"/>
    <w:pPr>
      <w:spacing w:after="0"/>
      <w:ind w:left="400"/>
    </w:pPr>
    <w:rPr>
      <w:rFonts w:ascii="Times New Roman" w:hAnsi="Times New Roman" w:cs="Times New Roman"/>
      <w:i/>
      <w:iCs/>
      <w:color w:val="000000"/>
      <w:sz w:val="20"/>
      <w:lang w:bidi="ar-SA"/>
    </w:rPr>
  </w:style>
  <w:style w:type="paragraph" w:customStyle="1" w:styleId="TOCTitle">
    <w:name w:val="TOC Title"/>
    <w:basedOn w:val="Normal"/>
    <w:rsid w:val="00B140F1"/>
    <w:pPr>
      <w:spacing w:after="240"/>
      <w:ind w:left="0"/>
      <w:jc w:val="center"/>
    </w:pPr>
    <w:rPr>
      <w:rFonts w:ascii="Times New Roman" w:hAnsi="Times New Roman" w:cs="Times New Roman"/>
      <w:b/>
      <w:szCs w:val="24"/>
      <w:lang w:bidi="ar-SA"/>
    </w:rPr>
  </w:style>
  <w:style w:type="character" w:customStyle="1" w:styleId="Level3CharChar">
    <w:name w:val="Level 3 Char Char"/>
    <w:basedOn w:val="DefaultParagraphFont"/>
    <w:link w:val="Level3"/>
    <w:rsid w:val="00B140F1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customStyle="1" w:styleId="Level1">
    <w:name w:val="Level 1"/>
    <w:basedOn w:val="TOC1"/>
    <w:link w:val="Level1Char"/>
    <w:rsid w:val="00B140F1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  <w:color w:val="000000"/>
      <w:sz w:val="20"/>
      <w:lang w:bidi="ar-SA"/>
    </w:rPr>
  </w:style>
  <w:style w:type="character" w:customStyle="1" w:styleId="Level1Char">
    <w:name w:val="Level 1 Char"/>
    <w:basedOn w:val="DefaultParagraphFont"/>
    <w:link w:val="Level1"/>
    <w:rsid w:val="00B140F1"/>
    <w:rPr>
      <w:rFonts w:ascii="Times New Roman" w:eastAsia="Times New Roman" w:hAnsi="Times New Roman" w:cs="Times New Roman"/>
      <w:b/>
      <w:bCs/>
      <w:caps/>
      <w:color w:val="000000"/>
      <w:sz w:val="20"/>
      <w:szCs w:val="20"/>
    </w:rPr>
  </w:style>
  <w:style w:type="paragraph" w:customStyle="1" w:styleId="Level2">
    <w:name w:val="Level 2"/>
    <w:basedOn w:val="TOC2"/>
    <w:link w:val="Level2Char"/>
    <w:rsid w:val="00B140F1"/>
    <w:pPr>
      <w:spacing w:after="0"/>
      <w:ind w:left="200"/>
    </w:pPr>
    <w:rPr>
      <w:rFonts w:ascii="Times New Roman" w:hAnsi="Times New Roman" w:cs="Times New Roman"/>
      <w:smallCaps/>
      <w:color w:val="000000"/>
      <w:sz w:val="20"/>
      <w:lang w:bidi="ar-SA"/>
    </w:rPr>
  </w:style>
  <w:style w:type="character" w:customStyle="1" w:styleId="Level2Char">
    <w:name w:val="Level 2 Char"/>
    <w:basedOn w:val="DefaultParagraphFont"/>
    <w:link w:val="Level2"/>
    <w:rsid w:val="00B140F1"/>
    <w:rPr>
      <w:rFonts w:ascii="Times New Roman" w:eastAsia="Times New Roman" w:hAnsi="Times New Roman" w:cs="Times New Roman"/>
      <w:smallCaps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D84DEC"/>
  </w:style>
  <w:style w:type="table" w:styleId="MediumShading1-Accent1">
    <w:name w:val="Medium Shading 1 Accent 1"/>
    <w:basedOn w:val="TableNormal"/>
    <w:uiPriority w:val="63"/>
    <w:rsid w:val="003E70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A698A"/>
    <w:pPr>
      <w:spacing w:before="100" w:beforeAutospacing="1" w:after="100" w:afterAutospacing="1"/>
      <w:ind w:left="0"/>
    </w:pPr>
    <w:rPr>
      <w:rFonts w:ascii="Times New Roman" w:hAnsi="Times New Roman" w:cs="Times New Roman"/>
      <w:szCs w:val="24"/>
      <w:lang w:bidi="ar-SA"/>
    </w:rPr>
  </w:style>
  <w:style w:type="table" w:styleId="LightShading-Accent1">
    <w:name w:val="Light Shading Accent 1"/>
    <w:basedOn w:val="TableNormal"/>
    <w:uiPriority w:val="60"/>
    <w:rsid w:val="007337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ddress">
    <w:name w:val="Address"/>
    <w:basedOn w:val="Normal"/>
    <w:rsid w:val="00681556"/>
    <w:pPr>
      <w:spacing w:line="280" w:lineRule="exact"/>
      <w:ind w:left="0"/>
    </w:pPr>
    <w:rPr>
      <w:rFonts w:ascii="Garamond" w:hAnsi="Garamond" w:cs="Times New Roman"/>
      <w:sz w:val="22"/>
      <w:szCs w:val="22"/>
      <w:lang w:bidi="ar-SA"/>
    </w:rPr>
  </w:style>
  <w:style w:type="paragraph" w:customStyle="1" w:styleId="JOB">
    <w:name w:val="JOB"/>
    <w:basedOn w:val="Normal"/>
    <w:rsid w:val="00681556"/>
    <w:pPr>
      <w:spacing w:line="280" w:lineRule="exact"/>
      <w:ind w:left="0"/>
      <w:jc w:val="right"/>
    </w:pPr>
    <w:rPr>
      <w:rFonts w:ascii="Garamond" w:hAnsi="Garamond" w:cs="Times New Roman"/>
      <w:color w:val="969696"/>
      <w:sz w:val="22"/>
      <w:lang w:bidi="ar-SA"/>
    </w:rPr>
  </w:style>
  <w:style w:type="paragraph" w:customStyle="1" w:styleId="thankyou">
    <w:name w:val="thank you"/>
    <w:basedOn w:val="Normal"/>
    <w:autoRedefine/>
    <w:rsid w:val="00681556"/>
    <w:pPr>
      <w:ind w:left="-540"/>
    </w:pPr>
    <w:rPr>
      <w:rFonts w:cs="Tahoma"/>
      <w:color w:val="1F497D" w:themeColor="text2"/>
      <w:sz w:val="22"/>
      <w:lang w:bidi="ar-SA"/>
    </w:rPr>
  </w:style>
  <w:style w:type="table" w:customStyle="1" w:styleId="StatusReportTable">
    <w:name w:val="Status Report Table"/>
    <w:basedOn w:val="TableNormal"/>
    <w:uiPriority w:val="99"/>
    <w:rsid w:val="00A6240D"/>
    <w:pPr>
      <w:spacing w:before="40" w:after="40" w:line="240" w:lineRule="auto"/>
    </w:pPr>
    <w:rPr>
      <w:rFonts w:ascii="Cambria" w:eastAsia="Cambria" w:hAnsi="Cambria" w:cs="Times New Roman"/>
      <w:color w:val="595959"/>
      <w:sz w:val="20"/>
      <w:szCs w:val="20"/>
    </w:rPr>
    <w:tblPr>
      <w:tblBorders>
        <w:insideH w:val="single" w:sz="4" w:space="0" w:color="BFBFBF"/>
      </w:tblBorders>
    </w:tblPr>
    <w:tblStylePr w:type="firstRow">
      <w:rPr>
        <w:rFonts w:ascii="Calibri" w:hAnsi="Calibri" w:hint="default"/>
        <w:caps/>
        <w:smallCaps w:val="0"/>
        <w:color w:val="2E74B5"/>
      </w:rPr>
      <w:tblPr/>
      <w:tcPr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77">
      <w:bodyDiv w:val="1"/>
      <w:marLeft w:val="705"/>
      <w:marRight w:val="705"/>
      <w:marTop w:val="30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clar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roject%20Coordinator\PC%20Docs\Claricode%20-%20Official%20Reports\Claricode%20-%20Progres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A1A7C-F48A-494E-813C-CDAB5903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Claricode - Progress Report</Template>
  <TotalTime>48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Claricode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Lawrence Gillette</dc:creator>
  <cp:lastModifiedBy>Lawrence Gillette</cp:lastModifiedBy>
  <cp:revision>11</cp:revision>
  <cp:lastPrinted>2014-06-02T16:50:00Z</cp:lastPrinted>
  <dcterms:created xsi:type="dcterms:W3CDTF">2017-10-13T17:43:00Z</dcterms:created>
  <dcterms:modified xsi:type="dcterms:W3CDTF">2020-02-02T19:15:00Z</dcterms:modified>
</cp:coreProperties>
</file>